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2BE18" w14:textId="34293FF0" w:rsidR="00DA16AD" w:rsidRDefault="0063502F">
      <w:bookmarkStart w:id="0" w:name="_Hlk20642924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0BE17D" wp14:editId="0375F58B">
                <wp:simplePos x="0" y="0"/>
                <wp:positionH relativeFrom="margin">
                  <wp:posOffset>-758127</wp:posOffset>
                </wp:positionH>
                <wp:positionV relativeFrom="paragraph">
                  <wp:posOffset>272183</wp:posOffset>
                </wp:positionV>
                <wp:extent cx="4593265" cy="824248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5" cy="824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5FD9" w14:textId="59F9520F" w:rsidR="005C3540" w:rsidRDefault="0063502F" w:rsidP="006835F4">
                            <w:pP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  <w:t>Mastère expert développement logiciel</w:t>
                            </w:r>
                          </w:p>
                          <w:p w14:paraId="2CD653F4" w14:textId="77777777" w:rsidR="0063502F" w:rsidRDefault="0063502F" w:rsidP="0063502F">
                            <w:pP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  <w:t xml:space="preserve">Seddik Mehdi –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  <w:t>Ynov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  <w:t xml:space="preserve"> 2025</w:t>
                            </w:r>
                          </w:p>
                          <w:p w14:paraId="4582251B" w14:textId="77777777" w:rsidR="0063502F" w:rsidRPr="0063502F" w:rsidRDefault="0063502F" w:rsidP="006835F4">
                            <w:pP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</w:p>
                          <w:p w14:paraId="63706123" w14:textId="3D36ECF4" w:rsidR="00E74C55" w:rsidRPr="0063502F" w:rsidRDefault="00E74C55" w:rsidP="006835F4">
                            <w:pPr>
                              <w:rPr>
                                <w:rFonts w:ascii="Gill Sans MT" w:hAnsi="Gill Sans MT"/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BE17D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margin-left:-59.7pt;margin-top:21.45pt;width:361.65pt;height:64.9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" filled="f" stroked="f">
                <v:textbox>
                  <w:txbxContent>
                    <w:p w14:paraId="16645FD9" w14:textId="59F9520F" w:rsidR="005C3540" w:rsidRDefault="0063502F" w:rsidP="006835F4">
                      <w:pP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</w:pPr>
                      <w: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  <w:t>Mastère expert développement logiciel</w:t>
                      </w:r>
                    </w:p>
                    <w:p w14:paraId="2CD653F4" w14:textId="77777777" w:rsidR="0063502F" w:rsidRDefault="0063502F" w:rsidP="0063502F">
                      <w:pP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</w:pPr>
                      <w: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  <w:t xml:space="preserve">Seddik Mehdi – </w:t>
                      </w:r>
                      <w:proofErr w:type="spellStart"/>
                      <w: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  <w:t>Ynov</w:t>
                      </w:r>
                      <w:proofErr w:type="spellEnd"/>
                      <w: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  <w:t xml:space="preserve"> 2025</w:t>
                      </w:r>
                    </w:p>
                    <w:p w14:paraId="4582251B" w14:textId="77777777" w:rsidR="0063502F" w:rsidRPr="0063502F" w:rsidRDefault="0063502F" w:rsidP="006835F4">
                      <w:pP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</w:pPr>
                    </w:p>
                    <w:p w14:paraId="63706123" w14:textId="3D36ECF4" w:rsidR="00E74C55" w:rsidRPr="0063502F" w:rsidRDefault="00E74C55" w:rsidP="006835F4">
                      <w:pPr>
                        <w:rPr>
                          <w:rFonts w:ascii="Gill Sans MT" w:hAnsi="Gill Sans MT"/>
                          <w:color w:val="4F81BD" w:themeColor="accen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4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61DE307" wp14:editId="2D86B933">
                <wp:simplePos x="0" y="0"/>
                <wp:positionH relativeFrom="margin">
                  <wp:posOffset>-781042</wp:posOffset>
                </wp:positionH>
                <wp:positionV relativeFrom="paragraph">
                  <wp:posOffset>-697914</wp:posOffset>
                </wp:positionV>
                <wp:extent cx="4939731" cy="87820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731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83CD" w14:textId="57A36C6C" w:rsidR="006B445E" w:rsidRPr="00B87D29" w:rsidRDefault="00CA7B40" w:rsidP="00313B43">
                            <w:pPr>
                              <w:spacing w:line="240" w:lineRule="auto"/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Manuel d’utilisation</w:t>
                            </w:r>
                            <w:r w:rsidR="00DA16AD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E307" id="Zone de texte 2" o:spid="_x0000_s1027" type="#_x0000_t202" style="position:absolute;margin-left:-61.5pt;margin-top:-54.95pt;width:388.95pt;height:69.1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" filled="f" stroked="f">
                <v:textbox>
                  <w:txbxContent>
                    <w:p w14:paraId="114083CD" w14:textId="57A36C6C" w:rsidR="006B445E" w:rsidRPr="00B87D29" w:rsidRDefault="00CA7B40" w:rsidP="00313B43">
                      <w:pPr>
                        <w:spacing w:line="240" w:lineRule="auto"/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Manuel d’utilisation</w:t>
                      </w:r>
                      <w:r w:rsidR="00DA16AD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4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833681" wp14:editId="4595F506">
                <wp:simplePos x="0" y="0"/>
                <wp:positionH relativeFrom="margin">
                  <wp:posOffset>-757555</wp:posOffset>
                </wp:positionH>
                <wp:positionV relativeFrom="paragraph">
                  <wp:posOffset>124</wp:posOffset>
                </wp:positionV>
                <wp:extent cx="5010785" cy="759460"/>
                <wp:effectExtent l="0" t="0" r="0" b="254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9DD6" w14:textId="4F39B897" w:rsidR="008915FD" w:rsidRPr="00CA7B40" w:rsidRDefault="008915FD">
                            <w:pPr>
                              <w:rPr>
                                <w:rFonts w:ascii="Gill Sans MT" w:hAnsi="Gill Sans MT"/>
                                <w:color w:val="4F81BD" w:themeColor="accent1"/>
                                <w:sz w:val="34"/>
                                <w:szCs w:val="3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3681" id="Zone de texte 4" o:spid="_x0000_s1028" type="#_x0000_t202" style="position:absolute;margin-left:-59.65pt;margin-top:0;width:394.55pt;height:59.8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" filled="f" stroked="f">
                <v:textbox>
                  <w:txbxContent>
                    <w:p w14:paraId="54879DD6" w14:textId="4F39B897" w:rsidR="008915FD" w:rsidRPr="00CA7B40" w:rsidRDefault="008915FD">
                      <w:pPr>
                        <w:rPr>
                          <w:rFonts w:ascii="Gill Sans MT" w:hAnsi="Gill Sans MT"/>
                          <w:color w:val="4F81BD" w:themeColor="accent1"/>
                          <w:sz w:val="34"/>
                          <w:szCs w:val="3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465D">
        <w:rPr>
          <w:noProof/>
        </w:rPr>
        <w:drawing>
          <wp:anchor distT="0" distB="0" distL="114300" distR="114300" simplePos="0" relativeHeight="251644928" behindDoc="1" locked="0" layoutInCell="1" allowOverlap="1" wp14:anchorId="2E535711" wp14:editId="2C58873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05725" cy="10743565"/>
            <wp:effectExtent l="0" t="0" r="9525" b="63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074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ADAA7" w14:textId="746B6AD2" w:rsidR="00CA7B40" w:rsidRDefault="00B76E7D" w:rsidP="00CA7B40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70E25" wp14:editId="2C2C3726">
                <wp:simplePos x="0" y="0"/>
                <wp:positionH relativeFrom="margin">
                  <wp:posOffset>-635</wp:posOffset>
                </wp:positionH>
                <wp:positionV relativeFrom="paragraph">
                  <wp:posOffset>9642475</wp:posOffset>
                </wp:positionV>
                <wp:extent cx="2628900" cy="3429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D9633" w14:textId="6D16D515" w:rsidR="00B76E7D" w:rsidRPr="00B87D29" w:rsidRDefault="00B76E7D" w:rsidP="00B76E7D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Seddik Mehdi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0E25" id="Zone de texte 3" o:spid="_x0000_s1029" type="#_x0000_t202" style="position:absolute;margin-left:-.05pt;margin-top:759.25pt;width:20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" filled="f" stroked="f">
                <v:textbox>
                  <w:txbxContent>
                    <w:p w14:paraId="67AD9633" w14:textId="6D16D515" w:rsidR="00B76E7D" w:rsidRPr="00B87D29" w:rsidRDefault="00B76E7D" w:rsidP="00B76E7D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Seddik Mehdi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6AD">
        <w:br w:type="page"/>
      </w:r>
    </w:p>
    <w:p w14:paraId="4033223E" w14:textId="48E0D233" w:rsidR="00CA7B40" w:rsidRDefault="00CA7B40" w:rsidP="00CA7B40">
      <w:r>
        <w:lastRenderedPageBreak/>
        <w:t xml:space="preserve">Dans ce </w:t>
      </w:r>
      <w:r>
        <w:t>manuel</w:t>
      </w:r>
      <w:r>
        <w:t xml:space="preserve"> vous allez apprendre à créer votre premier Dashboard</w:t>
      </w:r>
      <w:r>
        <w:t xml:space="preserve"> sur la plateforme Delta</w:t>
      </w:r>
    </w:p>
    <w:p w14:paraId="33E536C5" w14:textId="1A5BF931" w:rsidR="00CA7B40" w:rsidRDefault="00CA7B40" w:rsidP="00CA7B40">
      <w:r>
        <w:t>Premièrement, o</w:t>
      </w:r>
      <w:r>
        <w:t>uvrez votre navigateur web et naviguez sur le lien qui vous a été fournis lors du déploiement initial de la solution.</w:t>
      </w:r>
      <w:r>
        <w:br/>
        <w:t>La page de connexion suivante se présente à vous, renseignez votre nom d’utilisateur</w:t>
      </w:r>
      <w:r w:rsidRPr="00CA7B40">
        <w:t xml:space="preserve"> </w:t>
      </w:r>
      <w:r>
        <w:t>p</w:t>
      </w:r>
      <w:r>
        <w:t>uis cliquez sur « login »</w:t>
      </w:r>
    </w:p>
    <w:p w14:paraId="4158EBFC" w14:textId="1B330130" w:rsidR="00CA7B40" w:rsidRDefault="00CA7B40" w:rsidP="00CA7B40">
      <w:pPr>
        <w:jc w:val="center"/>
      </w:pPr>
      <w:r w:rsidRPr="00504320">
        <w:rPr>
          <w:noProof/>
        </w:rPr>
        <w:drawing>
          <wp:inline distT="0" distB="0" distL="0" distR="0" wp14:anchorId="636F49FD" wp14:editId="10999DDE">
            <wp:extent cx="4597879" cy="2409416"/>
            <wp:effectExtent l="0" t="0" r="0" b="0"/>
            <wp:docPr id="207779603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9603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264" cy="24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7158CE9" w14:textId="77777777" w:rsidR="00CA7B40" w:rsidRDefault="00CA7B40" w:rsidP="00CA7B40">
      <w:r>
        <w:t>La</w:t>
      </w:r>
      <w:r>
        <w:t xml:space="preserve"> popup</w:t>
      </w:r>
      <w:r>
        <w:t xml:space="preserve"> suivante</w:t>
      </w:r>
      <w:r>
        <w:t xml:space="preserve"> va s’ouvrir et vous demander de placer votre doigt sur votre lecteur d’empreinte</w:t>
      </w:r>
    </w:p>
    <w:p w14:paraId="0B61F2B9" w14:textId="4C33B78D" w:rsidR="00CA7B40" w:rsidRDefault="00CA7B40" w:rsidP="00CA7B40">
      <w:pPr>
        <w:jc w:val="center"/>
      </w:pPr>
      <w:r>
        <w:br/>
      </w:r>
      <w:r w:rsidRPr="00504320">
        <w:rPr>
          <w:noProof/>
        </w:rPr>
        <w:drawing>
          <wp:inline distT="0" distB="0" distL="0" distR="0" wp14:anchorId="38393AC4" wp14:editId="208056BB">
            <wp:extent cx="4986068" cy="3187940"/>
            <wp:effectExtent l="0" t="0" r="5080" b="0"/>
            <wp:docPr id="933496325" name="Image 1" descr="Une image contenant texte, capture d’écran, logiciel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6325" name="Image 1" descr="Une image contenant texte, capture d’écran, logiciel, conceptio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232" cy="32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AC3829" w14:textId="77777777" w:rsidR="00CA7B40" w:rsidRDefault="00CA7B40" w:rsidP="00CA7B40">
      <w:pPr>
        <w:jc w:val="center"/>
      </w:pPr>
    </w:p>
    <w:p w14:paraId="19412359" w14:textId="550117EE" w:rsidR="00CA7B40" w:rsidRDefault="00CA7B40">
      <w:r>
        <w:br w:type="page"/>
      </w:r>
    </w:p>
    <w:p w14:paraId="38550CD1" w14:textId="77777777" w:rsidR="00CA7B40" w:rsidRDefault="00CA7B40" w:rsidP="00CA7B40">
      <w:r>
        <w:lastRenderedPageBreak/>
        <w:t>Une fois connecté, naviguez sur la page Dashboard, pour ce faire deux options s’offrent à vous :</w:t>
      </w:r>
    </w:p>
    <w:p w14:paraId="1B8FC88C" w14:textId="77777777" w:rsidR="00CA7B40" w:rsidRDefault="00CA7B40" w:rsidP="00CA7B40">
      <w:pPr>
        <w:pStyle w:val="Paragraphedeliste"/>
        <w:numPr>
          <w:ilvl w:val="0"/>
          <w:numId w:val="34"/>
        </w:numPr>
      </w:pPr>
      <w:r>
        <w:t xml:space="preserve">Vous pouvez cliquer sur </w:t>
      </w:r>
      <w:r>
        <w:t>l’omni-bar</w:t>
      </w:r>
      <w:r>
        <w:t xml:space="preserve"> et taper « Dashboard », puis entrer</w:t>
      </w:r>
      <w:r w:rsidRPr="00964EDD">
        <w:rPr>
          <w:noProof/>
        </w:rPr>
        <w:drawing>
          <wp:inline distT="0" distB="0" distL="0" distR="0" wp14:anchorId="694DEEA6" wp14:editId="6A605BF2">
            <wp:extent cx="4554747" cy="2990981"/>
            <wp:effectExtent l="0" t="0" r="0" b="0"/>
            <wp:docPr id="74673289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3289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740" cy="30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D956" w14:textId="77777777" w:rsidR="00CA7B40" w:rsidRDefault="00CA7B40" w:rsidP="00CA7B40">
      <w:pPr>
        <w:pStyle w:val="Paragraphedeliste"/>
      </w:pPr>
    </w:p>
    <w:p w14:paraId="47A96452" w14:textId="31A799E6" w:rsidR="00CA7B40" w:rsidRDefault="00CA7B40" w:rsidP="00CA7B40">
      <w:pPr>
        <w:pStyle w:val="Paragraphedeliste"/>
        <w:numPr>
          <w:ilvl w:val="0"/>
          <w:numId w:val="34"/>
        </w:numPr>
      </w:pPr>
      <w:r>
        <w:t>Ou vous pouvez directement</w:t>
      </w:r>
      <w:r>
        <w:t xml:space="preserve"> ouvrir le menu à gauche, puis cliquer sur le bouton « Dashboard » </w:t>
      </w:r>
    </w:p>
    <w:p w14:paraId="6C597640" w14:textId="3F1A7574" w:rsidR="00CA7B40" w:rsidRDefault="00CA7B40" w:rsidP="00CA7B40">
      <w:pPr>
        <w:ind w:left="1080"/>
      </w:pPr>
      <w:r w:rsidRPr="00466365">
        <w:rPr>
          <w:noProof/>
        </w:rPr>
        <w:drawing>
          <wp:inline distT="0" distB="0" distL="0" distR="0" wp14:anchorId="5C2BB763" wp14:editId="58519D4F">
            <wp:extent cx="4209691" cy="3931602"/>
            <wp:effectExtent l="0" t="0" r="635" b="0"/>
            <wp:docPr id="1932046295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6295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4922" cy="39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EE59" w14:textId="77777777" w:rsidR="00CA7B40" w:rsidRDefault="00CA7B40" w:rsidP="00CA7B40"/>
    <w:p w14:paraId="1919A3E3" w14:textId="77777777" w:rsidR="00CA7B40" w:rsidRDefault="00CA7B40" w:rsidP="00CA7B40"/>
    <w:p w14:paraId="2DF8B51D" w14:textId="77777777" w:rsidR="00CA7B40" w:rsidRDefault="00CA7B40" w:rsidP="00CA7B40"/>
    <w:p w14:paraId="1C691761" w14:textId="2D630852" w:rsidR="00CA7B40" w:rsidRDefault="00CA7B40" w:rsidP="00CA7B40">
      <w:r>
        <w:lastRenderedPageBreak/>
        <w:t>Bravo, vous venez d’</w:t>
      </w:r>
      <w:r>
        <w:t>atterrir sur la page Dashboard</w:t>
      </w:r>
      <w:r>
        <w:t> !</w:t>
      </w:r>
      <w:r>
        <w:br/>
        <w:t>A présent,</w:t>
      </w:r>
      <w:r>
        <w:t xml:space="preserve"> pour </w:t>
      </w:r>
      <w:r>
        <w:t>ouvrir</w:t>
      </w:r>
      <w:r>
        <w:t xml:space="preserve"> un graphique, faite un clic droit sur le fond puis sélectionnez « New Panel » </w:t>
      </w:r>
      <w:r w:rsidRPr="00466365">
        <w:rPr>
          <w:noProof/>
        </w:rPr>
        <w:drawing>
          <wp:inline distT="0" distB="0" distL="0" distR="0" wp14:anchorId="3D517621" wp14:editId="792DA9AD">
            <wp:extent cx="5105400" cy="1803400"/>
            <wp:effectExtent l="0" t="0" r="0" b="0"/>
            <wp:docPr id="489394665" name="Image 1" descr="Une image contenant capture d’écran, texte, Polic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4665" name="Image 1" descr="Une image contenant capture d’écran, texte, Police, Graphiqu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B2A9ED" w14:textId="77777777" w:rsidR="00CA7B40" w:rsidRDefault="00CA7B40" w:rsidP="00CA7B40">
      <w:r>
        <w:t xml:space="preserve">Un graphique s’ouvre et vous pouvez le configurer via les deux options en haut du panel : </w:t>
      </w:r>
      <w:r>
        <w:br/>
      </w:r>
      <w:r w:rsidRPr="00466365">
        <w:rPr>
          <w:noProof/>
        </w:rPr>
        <w:drawing>
          <wp:inline distT="0" distB="0" distL="0" distR="0" wp14:anchorId="67D33BF2" wp14:editId="2DAF948C">
            <wp:extent cx="5761355" cy="3698875"/>
            <wp:effectExtent l="0" t="0" r="4445" b="0"/>
            <wp:docPr id="925626517" name="Image 1" descr="Une image contenant capture d’écran, text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26517" name="Image 1" descr="Une image contenant capture d’écran, texte, diagramm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B183" w14:textId="070B8A4B" w:rsidR="00DA16AD" w:rsidRDefault="00CA7B40">
      <w:r>
        <w:t xml:space="preserve">Vous pouvez déplacer librement ce graphique sur toute la surface du </w:t>
      </w:r>
      <w:proofErr w:type="spellStart"/>
      <w:r>
        <w:t>dashboard</w:t>
      </w:r>
      <w:proofErr w:type="spellEnd"/>
      <w:r>
        <w:t> !</w:t>
      </w:r>
      <w:bookmarkEnd w:id="0"/>
    </w:p>
    <w:sectPr w:rsidR="00DA16AD" w:rsidSect="00EE66C9">
      <w:headerReference w:type="default" r:id="rId18"/>
      <w:footerReference w:type="default" r:id="rId19"/>
      <w:pgSz w:w="11907" w:h="16840" w:code="9"/>
      <w:pgMar w:top="1417" w:right="1417" w:bottom="1417" w:left="1417" w:header="227" w:footer="58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A6816" w14:textId="77777777" w:rsidR="001671E1" w:rsidRDefault="001671E1" w:rsidP="006651C9">
      <w:r>
        <w:separator/>
      </w:r>
    </w:p>
  </w:endnote>
  <w:endnote w:type="continuationSeparator" w:id="0">
    <w:p w14:paraId="41217CBD" w14:textId="77777777" w:rsidR="001671E1" w:rsidRDefault="001671E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532"/>
    </w:tblGrid>
    <w:tr w:rsidR="00AF15BE" w14:paraId="6F4EB2A8" w14:textId="77777777" w:rsidTr="009B39D9">
      <w:trPr>
        <w:trHeight w:hRule="exact" w:val="115"/>
        <w:jc w:val="center"/>
      </w:trPr>
      <w:tc>
        <w:tcPr>
          <w:tcW w:w="4541" w:type="dxa"/>
          <w:shd w:val="clear" w:color="auto" w:fill="4F81BD" w:themeFill="accent1"/>
          <w:tcMar>
            <w:top w:w="0" w:type="dxa"/>
            <w:bottom w:w="0" w:type="dxa"/>
          </w:tcMar>
        </w:tcPr>
        <w:p w14:paraId="2DDF0E6E" w14:textId="77777777" w:rsidR="00AF15BE" w:rsidRDefault="00AF15BE">
          <w:pPr>
            <w:pStyle w:val="En-tte"/>
            <w:rPr>
              <w:caps/>
              <w:sz w:val="18"/>
            </w:rPr>
          </w:pPr>
        </w:p>
      </w:tc>
      <w:tc>
        <w:tcPr>
          <w:tcW w:w="4532" w:type="dxa"/>
          <w:shd w:val="clear" w:color="auto" w:fill="4F81BD" w:themeFill="accent1"/>
          <w:tcMar>
            <w:top w:w="0" w:type="dxa"/>
            <w:bottom w:w="0" w:type="dxa"/>
          </w:tcMar>
        </w:tcPr>
        <w:p w14:paraId="613953BF" w14:textId="77777777" w:rsidR="00AF15BE" w:rsidRDefault="00AF15BE" w:rsidP="005C3540">
          <w:pPr>
            <w:pStyle w:val="En-tte"/>
            <w:rPr>
              <w:caps/>
              <w:sz w:val="18"/>
            </w:rPr>
          </w:pPr>
        </w:p>
      </w:tc>
    </w:tr>
  </w:tbl>
  <w:p w14:paraId="1CA10DD7" w14:textId="77777777"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0A1F4" w14:textId="77777777" w:rsidR="001671E1" w:rsidRDefault="001671E1" w:rsidP="006651C9">
      <w:r>
        <w:separator/>
      </w:r>
    </w:p>
  </w:footnote>
  <w:footnote w:type="continuationSeparator" w:id="0">
    <w:p w14:paraId="37184A65" w14:textId="77777777" w:rsidR="001671E1" w:rsidRDefault="001671E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72B7F" w14:textId="6C7C2829" w:rsidR="005C3540" w:rsidRDefault="005C3540" w:rsidP="0003751D">
    <w:pPr>
      <w:pStyle w:val="En-tte"/>
      <w:ind w:left="1128" w:firstLine="453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4EE"/>
    <w:multiLevelType w:val="hybridMultilevel"/>
    <w:tmpl w:val="D46A9EF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25404D3"/>
    <w:multiLevelType w:val="hybridMultilevel"/>
    <w:tmpl w:val="68C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E5B2A"/>
    <w:multiLevelType w:val="hybridMultilevel"/>
    <w:tmpl w:val="4A529D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4697"/>
    <w:multiLevelType w:val="hybridMultilevel"/>
    <w:tmpl w:val="97C2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96A"/>
    <w:multiLevelType w:val="hybridMultilevel"/>
    <w:tmpl w:val="9A3A1C60"/>
    <w:lvl w:ilvl="0" w:tplc="040C0017">
      <w:start w:val="1"/>
      <w:numFmt w:val="lowerLetter"/>
      <w:lvlText w:val="%1)"/>
      <w:lvlJc w:val="left"/>
      <w:pPr>
        <w:ind w:left="83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114C35F9"/>
    <w:multiLevelType w:val="hybridMultilevel"/>
    <w:tmpl w:val="A1CE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C42E4"/>
    <w:multiLevelType w:val="hybridMultilevel"/>
    <w:tmpl w:val="AAFAD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E99"/>
    <w:multiLevelType w:val="hybridMultilevel"/>
    <w:tmpl w:val="78B09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4806"/>
    <w:multiLevelType w:val="hybridMultilevel"/>
    <w:tmpl w:val="90662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21239"/>
    <w:multiLevelType w:val="hybridMultilevel"/>
    <w:tmpl w:val="A028ADE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55338D"/>
    <w:multiLevelType w:val="hybridMultilevel"/>
    <w:tmpl w:val="E912F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4651A"/>
    <w:multiLevelType w:val="hybridMultilevel"/>
    <w:tmpl w:val="B4A25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36742"/>
    <w:multiLevelType w:val="hybridMultilevel"/>
    <w:tmpl w:val="2D30DEF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8E0255"/>
    <w:multiLevelType w:val="hybridMultilevel"/>
    <w:tmpl w:val="514EB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1712A"/>
    <w:multiLevelType w:val="hybridMultilevel"/>
    <w:tmpl w:val="416E77F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13488D"/>
    <w:multiLevelType w:val="hybridMultilevel"/>
    <w:tmpl w:val="FB3CCA56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2AB757BA"/>
    <w:multiLevelType w:val="hybridMultilevel"/>
    <w:tmpl w:val="7B5C08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74035"/>
    <w:multiLevelType w:val="hybridMultilevel"/>
    <w:tmpl w:val="E38C0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C79FE"/>
    <w:multiLevelType w:val="hybridMultilevel"/>
    <w:tmpl w:val="AE2EA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67788"/>
    <w:multiLevelType w:val="hybridMultilevel"/>
    <w:tmpl w:val="EFCC1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B45EB"/>
    <w:multiLevelType w:val="hybridMultilevel"/>
    <w:tmpl w:val="92B802E4"/>
    <w:lvl w:ilvl="0" w:tplc="44A84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A52F0"/>
    <w:multiLevelType w:val="hybridMultilevel"/>
    <w:tmpl w:val="029ED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64028"/>
    <w:multiLevelType w:val="hybridMultilevel"/>
    <w:tmpl w:val="F370A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E30F8"/>
    <w:multiLevelType w:val="hybridMultilevel"/>
    <w:tmpl w:val="EF88CE30"/>
    <w:lvl w:ilvl="0" w:tplc="44A847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40F6949"/>
    <w:multiLevelType w:val="hybridMultilevel"/>
    <w:tmpl w:val="D3D88A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5F06CFB"/>
    <w:multiLevelType w:val="hybridMultilevel"/>
    <w:tmpl w:val="E8F6AB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4700B"/>
    <w:multiLevelType w:val="hybridMultilevel"/>
    <w:tmpl w:val="C986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84F1F"/>
    <w:multiLevelType w:val="hybridMultilevel"/>
    <w:tmpl w:val="59800E78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0E72342"/>
    <w:multiLevelType w:val="hybridMultilevel"/>
    <w:tmpl w:val="C30C5484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734F7830"/>
    <w:multiLevelType w:val="hybridMultilevel"/>
    <w:tmpl w:val="4F8E7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F3577"/>
    <w:multiLevelType w:val="hybridMultilevel"/>
    <w:tmpl w:val="986AA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50A18"/>
    <w:multiLevelType w:val="hybridMultilevel"/>
    <w:tmpl w:val="CD446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40186"/>
    <w:multiLevelType w:val="hybridMultilevel"/>
    <w:tmpl w:val="1BF04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06F59"/>
    <w:multiLevelType w:val="hybridMultilevel"/>
    <w:tmpl w:val="3BAEFCF6"/>
    <w:lvl w:ilvl="0" w:tplc="FC500E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121BF"/>
    <w:multiLevelType w:val="hybridMultilevel"/>
    <w:tmpl w:val="9B7A1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33571">
    <w:abstractNumId w:val="10"/>
  </w:num>
  <w:num w:numId="2" w16cid:durableId="788430579">
    <w:abstractNumId w:val="31"/>
  </w:num>
  <w:num w:numId="3" w16cid:durableId="811554867">
    <w:abstractNumId w:val="28"/>
  </w:num>
  <w:num w:numId="4" w16cid:durableId="576593190">
    <w:abstractNumId w:val="26"/>
  </w:num>
  <w:num w:numId="5" w16cid:durableId="1365986389">
    <w:abstractNumId w:val="13"/>
  </w:num>
  <w:num w:numId="6" w16cid:durableId="1097991321">
    <w:abstractNumId w:val="9"/>
  </w:num>
  <w:num w:numId="7" w16cid:durableId="16589829">
    <w:abstractNumId w:val="3"/>
  </w:num>
  <w:num w:numId="8" w16cid:durableId="383604791">
    <w:abstractNumId w:val="5"/>
  </w:num>
  <w:num w:numId="9" w16cid:durableId="1132287865">
    <w:abstractNumId w:val="4"/>
  </w:num>
  <w:num w:numId="10" w16cid:durableId="1606384507">
    <w:abstractNumId w:val="30"/>
  </w:num>
  <w:num w:numId="11" w16cid:durableId="102068884">
    <w:abstractNumId w:val="32"/>
  </w:num>
  <w:num w:numId="12" w16cid:durableId="1770813943">
    <w:abstractNumId w:val="22"/>
  </w:num>
  <w:num w:numId="13" w16cid:durableId="2090232089">
    <w:abstractNumId w:val="16"/>
  </w:num>
  <w:num w:numId="14" w16cid:durableId="346756504">
    <w:abstractNumId w:val="8"/>
  </w:num>
  <w:num w:numId="15" w16cid:durableId="2076976994">
    <w:abstractNumId w:val="6"/>
  </w:num>
  <w:num w:numId="16" w16cid:durableId="1480926997">
    <w:abstractNumId w:val="2"/>
  </w:num>
  <w:num w:numId="17" w16cid:durableId="1528055923">
    <w:abstractNumId w:val="11"/>
  </w:num>
  <w:num w:numId="18" w16cid:durableId="398137524">
    <w:abstractNumId w:val="27"/>
  </w:num>
  <w:num w:numId="19" w16cid:durableId="1847672261">
    <w:abstractNumId w:val="33"/>
  </w:num>
  <w:num w:numId="20" w16cid:durableId="1926106684">
    <w:abstractNumId w:val="19"/>
  </w:num>
  <w:num w:numId="21" w16cid:durableId="615721485">
    <w:abstractNumId w:val="29"/>
  </w:num>
  <w:num w:numId="22" w16cid:durableId="1906330366">
    <w:abstractNumId w:val="18"/>
  </w:num>
  <w:num w:numId="23" w16cid:durableId="1287079487">
    <w:abstractNumId w:val="23"/>
  </w:num>
  <w:num w:numId="24" w16cid:durableId="308562406">
    <w:abstractNumId w:val="20"/>
  </w:num>
  <w:num w:numId="25" w16cid:durableId="1991933635">
    <w:abstractNumId w:val="24"/>
  </w:num>
  <w:num w:numId="26" w16cid:durableId="781264797">
    <w:abstractNumId w:val="34"/>
  </w:num>
  <w:num w:numId="27" w16cid:durableId="1112020168">
    <w:abstractNumId w:val="25"/>
  </w:num>
  <w:num w:numId="28" w16cid:durableId="1059017580">
    <w:abstractNumId w:val="15"/>
  </w:num>
  <w:num w:numId="29" w16cid:durableId="198513855">
    <w:abstractNumId w:val="7"/>
  </w:num>
  <w:num w:numId="30" w16cid:durableId="257450598">
    <w:abstractNumId w:val="17"/>
  </w:num>
  <w:num w:numId="31" w16cid:durableId="1915626507">
    <w:abstractNumId w:val="0"/>
  </w:num>
  <w:num w:numId="32" w16cid:durableId="186255147">
    <w:abstractNumId w:val="12"/>
  </w:num>
  <w:num w:numId="33" w16cid:durableId="1609921430">
    <w:abstractNumId w:val="1"/>
  </w:num>
  <w:num w:numId="34" w16cid:durableId="261229857">
    <w:abstractNumId w:val="21"/>
  </w:num>
  <w:num w:numId="35" w16cid:durableId="778722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AD"/>
    <w:rsid w:val="0000485D"/>
    <w:rsid w:val="00007ED2"/>
    <w:rsid w:val="00013D0E"/>
    <w:rsid w:val="0002599F"/>
    <w:rsid w:val="000326C5"/>
    <w:rsid w:val="00032BFF"/>
    <w:rsid w:val="0003751D"/>
    <w:rsid w:val="00045DEF"/>
    <w:rsid w:val="000518A1"/>
    <w:rsid w:val="0005572A"/>
    <w:rsid w:val="00057E50"/>
    <w:rsid w:val="00066BB3"/>
    <w:rsid w:val="00071978"/>
    <w:rsid w:val="000725F1"/>
    <w:rsid w:val="00072BF6"/>
    <w:rsid w:val="00074607"/>
    <w:rsid w:val="00076471"/>
    <w:rsid w:val="000861DC"/>
    <w:rsid w:val="000873FC"/>
    <w:rsid w:val="00090D67"/>
    <w:rsid w:val="00092551"/>
    <w:rsid w:val="000A2676"/>
    <w:rsid w:val="000B4196"/>
    <w:rsid w:val="000B461F"/>
    <w:rsid w:val="000B46C5"/>
    <w:rsid w:val="000B6ACA"/>
    <w:rsid w:val="000C7689"/>
    <w:rsid w:val="000D2280"/>
    <w:rsid w:val="000D556E"/>
    <w:rsid w:val="000E4EEF"/>
    <w:rsid w:val="000E75AC"/>
    <w:rsid w:val="000F51FA"/>
    <w:rsid w:val="00107027"/>
    <w:rsid w:val="001113C1"/>
    <w:rsid w:val="001115C6"/>
    <w:rsid w:val="00122999"/>
    <w:rsid w:val="00123305"/>
    <w:rsid w:val="00131FC2"/>
    <w:rsid w:val="00134A53"/>
    <w:rsid w:val="0014517A"/>
    <w:rsid w:val="00152AE0"/>
    <w:rsid w:val="00153ABC"/>
    <w:rsid w:val="00154F18"/>
    <w:rsid w:val="001575ED"/>
    <w:rsid w:val="00161E5C"/>
    <w:rsid w:val="001671E1"/>
    <w:rsid w:val="001730CA"/>
    <w:rsid w:val="00176772"/>
    <w:rsid w:val="00180283"/>
    <w:rsid w:val="00182A8F"/>
    <w:rsid w:val="00185C33"/>
    <w:rsid w:val="001920A3"/>
    <w:rsid w:val="001921E0"/>
    <w:rsid w:val="00194443"/>
    <w:rsid w:val="00196A9D"/>
    <w:rsid w:val="001A02BE"/>
    <w:rsid w:val="001A2147"/>
    <w:rsid w:val="001A27DC"/>
    <w:rsid w:val="001B37B1"/>
    <w:rsid w:val="001B5F81"/>
    <w:rsid w:val="001C521D"/>
    <w:rsid w:val="001D0DEF"/>
    <w:rsid w:val="001D69C1"/>
    <w:rsid w:val="001E118F"/>
    <w:rsid w:val="001E280D"/>
    <w:rsid w:val="001E5489"/>
    <w:rsid w:val="001F1EF8"/>
    <w:rsid w:val="001F2605"/>
    <w:rsid w:val="001F4B86"/>
    <w:rsid w:val="001F68A2"/>
    <w:rsid w:val="00201A4B"/>
    <w:rsid w:val="00202362"/>
    <w:rsid w:val="0020328F"/>
    <w:rsid w:val="002100C2"/>
    <w:rsid w:val="0021426E"/>
    <w:rsid w:val="00214E3F"/>
    <w:rsid w:val="00217F33"/>
    <w:rsid w:val="00221165"/>
    <w:rsid w:val="00241323"/>
    <w:rsid w:val="002511DF"/>
    <w:rsid w:val="002520AA"/>
    <w:rsid w:val="00252338"/>
    <w:rsid w:val="002534DD"/>
    <w:rsid w:val="00255463"/>
    <w:rsid w:val="002658D5"/>
    <w:rsid w:val="00265C1F"/>
    <w:rsid w:val="002714F1"/>
    <w:rsid w:val="002741F6"/>
    <w:rsid w:val="00285BE6"/>
    <w:rsid w:val="002867A3"/>
    <w:rsid w:val="00293E2E"/>
    <w:rsid w:val="00295486"/>
    <w:rsid w:val="002A0C8D"/>
    <w:rsid w:val="002A1D30"/>
    <w:rsid w:val="002A5865"/>
    <w:rsid w:val="002A724D"/>
    <w:rsid w:val="002B1287"/>
    <w:rsid w:val="002B2F0D"/>
    <w:rsid w:val="002B71D6"/>
    <w:rsid w:val="002C6F00"/>
    <w:rsid w:val="002D3BE8"/>
    <w:rsid w:val="002D4C89"/>
    <w:rsid w:val="002E0B20"/>
    <w:rsid w:val="002E0E2B"/>
    <w:rsid w:val="002E5EC9"/>
    <w:rsid w:val="002E6D5D"/>
    <w:rsid w:val="002E7726"/>
    <w:rsid w:val="002E77BE"/>
    <w:rsid w:val="002F09DD"/>
    <w:rsid w:val="002F2000"/>
    <w:rsid w:val="002F363A"/>
    <w:rsid w:val="002F49ED"/>
    <w:rsid w:val="002F4CDD"/>
    <w:rsid w:val="002F4FD5"/>
    <w:rsid w:val="002F521E"/>
    <w:rsid w:val="00302F0D"/>
    <w:rsid w:val="00304136"/>
    <w:rsid w:val="00305373"/>
    <w:rsid w:val="003124CF"/>
    <w:rsid w:val="0031352A"/>
    <w:rsid w:val="00313B43"/>
    <w:rsid w:val="00320043"/>
    <w:rsid w:val="00350A41"/>
    <w:rsid w:val="003520EE"/>
    <w:rsid w:val="0035314B"/>
    <w:rsid w:val="00357DC3"/>
    <w:rsid w:val="003619FF"/>
    <w:rsid w:val="0036357B"/>
    <w:rsid w:val="00364ADF"/>
    <w:rsid w:val="00371DF6"/>
    <w:rsid w:val="00377330"/>
    <w:rsid w:val="003801EC"/>
    <w:rsid w:val="00380CC9"/>
    <w:rsid w:val="003874D9"/>
    <w:rsid w:val="00392ED9"/>
    <w:rsid w:val="00397BA4"/>
    <w:rsid w:val="003A3A67"/>
    <w:rsid w:val="003A592C"/>
    <w:rsid w:val="003B10D4"/>
    <w:rsid w:val="003B2581"/>
    <w:rsid w:val="003B3E17"/>
    <w:rsid w:val="003B5121"/>
    <w:rsid w:val="003C0301"/>
    <w:rsid w:val="003C40E1"/>
    <w:rsid w:val="003D69AE"/>
    <w:rsid w:val="003E456F"/>
    <w:rsid w:val="003E4F73"/>
    <w:rsid w:val="003F2DC2"/>
    <w:rsid w:val="003F4F1D"/>
    <w:rsid w:val="0040059E"/>
    <w:rsid w:val="00400D7C"/>
    <w:rsid w:val="00407D4A"/>
    <w:rsid w:val="00410A98"/>
    <w:rsid w:val="00424023"/>
    <w:rsid w:val="00432AD8"/>
    <w:rsid w:val="004368C7"/>
    <w:rsid w:val="00437B45"/>
    <w:rsid w:val="004429EE"/>
    <w:rsid w:val="004444FC"/>
    <w:rsid w:val="004445F7"/>
    <w:rsid w:val="00445379"/>
    <w:rsid w:val="00446C3E"/>
    <w:rsid w:val="00452DC5"/>
    <w:rsid w:val="00463284"/>
    <w:rsid w:val="00466365"/>
    <w:rsid w:val="00472D22"/>
    <w:rsid w:val="00472FC1"/>
    <w:rsid w:val="004820DC"/>
    <w:rsid w:val="00483599"/>
    <w:rsid w:val="00492E05"/>
    <w:rsid w:val="00495FD3"/>
    <w:rsid w:val="00497DDF"/>
    <w:rsid w:val="004A4ED1"/>
    <w:rsid w:val="004A6277"/>
    <w:rsid w:val="004B2C48"/>
    <w:rsid w:val="004B489C"/>
    <w:rsid w:val="004B5E09"/>
    <w:rsid w:val="004D465D"/>
    <w:rsid w:val="004E5635"/>
    <w:rsid w:val="004E5AF0"/>
    <w:rsid w:val="004F4F26"/>
    <w:rsid w:val="004F75DB"/>
    <w:rsid w:val="00502FCF"/>
    <w:rsid w:val="00504320"/>
    <w:rsid w:val="005052F7"/>
    <w:rsid w:val="00505F8A"/>
    <w:rsid w:val="00506C9C"/>
    <w:rsid w:val="005077C0"/>
    <w:rsid w:val="00515EF9"/>
    <w:rsid w:val="00521899"/>
    <w:rsid w:val="00521FA9"/>
    <w:rsid w:val="00525EA4"/>
    <w:rsid w:val="00526DD1"/>
    <w:rsid w:val="005410AD"/>
    <w:rsid w:val="00542763"/>
    <w:rsid w:val="0054289B"/>
    <w:rsid w:val="00546136"/>
    <w:rsid w:val="0055176B"/>
    <w:rsid w:val="00552A23"/>
    <w:rsid w:val="00552B5D"/>
    <w:rsid w:val="005558A4"/>
    <w:rsid w:val="005615E4"/>
    <w:rsid w:val="00565308"/>
    <w:rsid w:val="00571323"/>
    <w:rsid w:val="00571F59"/>
    <w:rsid w:val="005747E4"/>
    <w:rsid w:val="00575BBF"/>
    <w:rsid w:val="005779E6"/>
    <w:rsid w:val="0058028A"/>
    <w:rsid w:val="005805D5"/>
    <w:rsid w:val="00582595"/>
    <w:rsid w:val="00582737"/>
    <w:rsid w:val="0058332A"/>
    <w:rsid w:val="00584EF7"/>
    <w:rsid w:val="005855F9"/>
    <w:rsid w:val="005879B8"/>
    <w:rsid w:val="0059516D"/>
    <w:rsid w:val="005A297E"/>
    <w:rsid w:val="005A6305"/>
    <w:rsid w:val="005B08A2"/>
    <w:rsid w:val="005B1FDF"/>
    <w:rsid w:val="005B2C5A"/>
    <w:rsid w:val="005C1427"/>
    <w:rsid w:val="005C1A21"/>
    <w:rsid w:val="005C2C98"/>
    <w:rsid w:val="005C31B3"/>
    <w:rsid w:val="005C3540"/>
    <w:rsid w:val="005D55E0"/>
    <w:rsid w:val="005D63CC"/>
    <w:rsid w:val="005E3334"/>
    <w:rsid w:val="005E51C9"/>
    <w:rsid w:val="005E5538"/>
    <w:rsid w:val="005E5A7C"/>
    <w:rsid w:val="005E7BA4"/>
    <w:rsid w:val="005F28D3"/>
    <w:rsid w:val="00605E6E"/>
    <w:rsid w:val="00607041"/>
    <w:rsid w:val="00614341"/>
    <w:rsid w:val="006210A8"/>
    <w:rsid w:val="00624450"/>
    <w:rsid w:val="00625871"/>
    <w:rsid w:val="00631A7C"/>
    <w:rsid w:val="0063502F"/>
    <w:rsid w:val="00636514"/>
    <w:rsid w:val="00643F60"/>
    <w:rsid w:val="00645855"/>
    <w:rsid w:val="00646D50"/>
    <w:rsid w:val="00650274"/>
    <w:rsid w:val="00650338"/>
    <w:rsid w:val="006603EA"/>
    <w:rsid w:val="006651C9"/>
    <w:rsid w:val="006656E4"/>
    <w:rsid w:val="00671BF1"/>
    <w:rsid w:val="006835F4"/>
    <w:rsid w:val="00691EBA"/>
    <w:rsid w:val="00693B96"/>
    <w:rsid w:val="006A3BEE"/>
    <w:rsid w:val="006A421E"/>
    <w:rsid w:val="006B161D"/>
    <w:rsid w:val="006B445E"/>
    <w:rsid w:val="006C2196"/>
    <w:rsid w:val="006C55F8"/>
    <w:rsid w:val="006D68B3"/>
    <w:rsid w:val="006E2763"/>
    <w:rsid w:val="006E2C1B"/>
    <w:rsid w:val="006F1278"/>
    <w:rsid w:val="006F686E"/>
    <w:rsid w:val="006F6D29"/>
    <w:rsid w:val="006F7F1D"/>
    <w:rsid w:val="00700BE4"/>
    <w:rsid w:val="00707C10"/>
    <w:rsid w:val="00710104"/>
    <w:rsid w:val="0071019C"/>
    <w:rsid w:val="00710E8A"/>
    <w:rsid w:val="007113F3"/>
    <w:rsid w:val="00712275"/>
    <w:rsid w:val="007126C3"/>
    <w:rsid w:val="0072073C"/>
    <w:rsid w:val="00726528"/>
    <w:rsid w:val="007315E2"/>
    <w:rsid w:val="00732025"/>
    <w:rsid w:val="00734028"/>
    <w:rsid w:val="007340A8"/>
    <w:rsid w:val="00734363"/>
    <w:rsid w:val="00745D4B"/>
    <w:rsid w:val="0074795A"/>
    <w:rsid w:val="00752973"/>
    <w:rsid w:val="00767D69"/>
    <w:rsid w:val="007764F0"/>
    <w:rsid w:val="00776B89"/>
    <w:rsid w:val="00791E98"/>
    <w:rsid w:val="007950E9"/>
    <w:rsid w:val="00796D28"/>
    <w:rsid w:val="007975A2"/>
    <w:rsid w:val="007A504C"/>
    <w:rsid w:val="007A729F"/>
    <w:rsid w:val="007B1001"/>
    <w:rsid w:val="007C1788"/>
    <w:rsid w:val="007C1FAF"/>
    <w:rsid w:val="007C3679"/>
    <w:rsid w:val="007C3917"/>
    <w:rsid w:val="007E4D8D"/>
    <w:rsid w:val="007F5354"/>
    <w:rsid w:val="007F5820"/>
    <w:rsid w:val="008016EF"/>
    <w:rsid w:val="00803966"/>
    <w:rsid w:val="00805CB1"/>
    <w:rsid w:val="00807216"/>
    <w:rsid w:val="008146EC"/>
    <w:rsid w:val="00821BDD"/>
    <w:rsid w:val="00834035"/>
    <w:rsid w:val="00835571"/>
    <w:rsid w:val="00835DDC"/>
    <w:rsid w:val="00836909"/>
    <w:rsid w:val="00845675"/>
    <w:rsid w:val="00845E11"/>
    <w:rsid w:val="00855C36"/>
    <w:rsid w:val="00856525"/>
    <w:rsid w:val="00860D93"/>
    <w:rsid w:val="0086141A"/>
    <w:rsid w:val="00863507"/>
    <w:rsid w:val="00866610"/>
    <w:rsid w:val="00870FD9"/>
    <w:rsid w:val="0087101A"/>
    <w:rsid w:val="00871C45"/>
    <w:rsid w:val="008733C6"/>
    <w:rsid w:val="008756D7"/>
    <w:rsid w:val="00875FDB"/>
    <w:rsid w:val="00884BD7"/>
    <w:rsid w:val="00886F82"/>
    <w:rsid w:val="00887563"/>
    <w:rsid w:val="008915FD"/>
    <w:rsid w:val="00893788"/>
    <w:rsid w:val="00896134"/>
    <w:rsid w:val="0089726B"/>
    <w:rsid w:val="008A394D"/>
    <w:rsid w:val="008A6368"/>
    <w:rsid w:val="008B790A"/>
    <w:rsid w:val="008C0B3E"/>
    <w:rsid w:val="008D1A02"/>
    <w:rsid w:val="008D639E"/>
    <w:rsid w:val="008E2038"/>
    <w:rsid w:val="008E5F95"/>
    <w:rsid w:val="008E74CD"/>
    <w:rsid w:val="008F1D78"/>
    <w:rsid w:val="008F3CC7"/>
    <w:rsid w:val="0090099A"/>
    <w:rsid w:val="00901EB1"/>
    <w:rsid w:val="00907377"/>
    <w:rsid w:val="009074D0"/>
    <w:rsid w:val="00911EEF"/>
    <w:rsid w:val="00926C86"/>
    <w:rsid w:val="009302D4"/>
    <w:rsid w:val="00930E93"/>
    <w:rsid w:val="009379EF"/>
    <w:rsid w:val="009407C1"/>
    <w:rsid w:val="0094157E"/>
    <w:rsid w:val="00944433"/>
    <w:rsid w:val="00944F79"/>
    <w:rsid w:val="009468E5"/>
    <w:rsid w:val="00951D85"/>
    <w:rsid w:val="00960300"/>
    <w:rsid w:val="00961A82"/>
    <w:rsid w:val="0096398A"/>
    <w:rsid w:val="00964EDD"/>
    <w:rsid w:val="00965535"/>
    <w:rsid w:val="0096624E"/>
    <w:rsid w:val="00967468"/>
    <w:rsid w:val="0097396E"/>
    <w:rsid w:val="0099176E"/>
    <w:rsid w:val="00997B6A"/>
    <w:rsid w:val="009A464A"/>
    <w:rsid w:val="009A5F32"/>
    <w:rsid w:val="009A6D3D"/>
    <w:rsid w:val="009B39D9"/>
    <w:rsid w:val="009C1086"/>
    <w:rsid w:val="009C4DA8"/>
    <w:rsid w:val="009C67D6"/>
    <w:rsid w:val="009E1DDD"/>
    <w:rsid w:val="009E3987"/>
    <w:rsid w:val="00A00C70"/>
    <w:rsid w:val="00A0722E"/>
    <w:rsid w:val="00A17A37"/>
    <w:rsid w:val="00A249E8"/>
    <w:rsid w:val="00A27E6E"/>
    <w:rsid w:val="00A409AA"/>
    <w:rsid w:val="00A5063F"/>
    <w:rsid w:val="00A50E1B"/>
    <w:rsid w:val="00A57B23"/>
    <w:rsid w:val="00A618BE"/>
    <w:rsid w:val="00A65937"/>
    <w:rsid w:val="00A847A1"/>
    <w:rsid w:val="00AA04D5"/>
    <w:rsid w:val="00AA104F"/>
    <w:rsid w:val="00AB2536"/>
    <w:rsid w:val="00AB65BF"/>
    <w:rsid w:val="00AC0341"/>
    <w:rsid w:val="00AD0E7D"/>
    <w:rsid w:val="00AE50EB"/>
    <w:rsid w:val="00AF0230"/>
    <w:rsid w:val="00AF15BE"/>
    <w:rsid w:val="00AF49A6"/>
    <w:rsid w:val="00AF5C3D"/>
    <w:rsid w:val="00AF7742"/>
    <w:rsid w:val="00AF79D3"/>
    <w:rsid w:val="00B01FA0"/>
    <w:rsid w:val="00B06D3B"/>
    <w:rsid w:val="00B14B9C"/>
    <w:rsid w:val="00B22E50"/>
    <w:rsid w:val="00B275E1"/>
    <w:rsid w:val="00B34CC3"/>
    <w:rsid w:val="00B3766B"/>
    <w:rsid w:val="00B37BBE"/>
    <w:rsid w:val="00B43952"/>
    <w:rsid w:val="00B4628E"/>
    <w:rsid w:val="00B50444"/>
    <w:rsid w:val="00B5582A"/>
    <w:rsid w:val="00B62378"/>
    <w:rsid w:val="00B65EE2"/>
    <w:rsid w:val="00B672AE"/>
    <w:rsid w:val="00B73753"/>
    <w:rsid w:val="00B76E7D"/>
    <w:rsid w:val="00B859F6"/>
    <w:rsid w:val="00B87D29"/>
    <w:rsid w:val="00B9020F"/>
    <w:rsid w:val="00B923C3"/>
    <w:rsid w:val="00B93B5D"/>
    <w:rsid w:val="00B95C66"/>
    <w:rsid w:val="00B96B1A"/>
    <w:rsid w:val="00BA1AD9"/>
    <w:rsid w:val="00BA5212"/>
    <w:rsid w:val="00BA6857"/>
    <w:rsid w:val="00BB0A4D"/>
    <w:rsid w:val="00BC0998"/>
    <w:rsid w:val="00BC1968"/>
    <w:rsid w:val="00BC1FF2"/>
    <w:rsid w:val="00BC24F3"/>
    <w:rsid w:val="00BD2473"/>
    <w:rsid w:val="00BD3325"/>
    <w:rsid w:val="00BD5393"/>
    <w:rsid w:val="00BD6711"/>
    <w:rsid w:val="00BE3430"/>
    <w:rsid w:val="00BE45F5"/>
    <w:rsid w:val="00BE4A21"/>
    <w:rsid w:val="00BE6BBD"/>
    <w:rsid w:val="00BE79CC"/>
    <w:rsid w:val="00BF0E26"/>
    <w:rsid w:val="00BF2CC0"/>
    <w:rsid w:val="00BF7883"/>
    <w:rsid w:val="00C0242E"/>
    <w:rsid w:val="00C0332A"/>
    <w:rsid w:val="00C035E2"/>
    <w:rsid w:val="00C056CE"/>
    <w:rsid w:val="00C171C8"/>
    <w:rsid w:val="00C21F5B"/>
    <w:rsid w:val="00C32EF3"/>
    <w:rsid w:val="00C400B2"/>
    <w:rsid w:val="00C42963"/>
    <w:rsid w:val="00C43A1A"/>
    <w:rsid w:val="00C4614E"/>
    <w:rsid w:val="00C47B16"/>
    <w:rsid w:val="00C50C68"/>
    <w:rsid w:val="00C56863"/>
    <w:rsid w:val="00C56A27"/>
    <w:rsid w:val="00C57FC3"/>
    <w:rsid w:val="00C61564"/>
    <w:rsid w:val="00C61E3C"/>
    <w:rsid w:val="00C64FB2"/>
    <w:rsid w:val="00C67C68"/>
    <w:rsid w:val="00C71189"/>
    <w:rsid w:val="00C75386"/>
    <w:rsid w:val="00C761CC"/>
    <w:rsid w:val="00C772D6"/>
    <w:rsid w:val="00C80A8C"/>
    <w:rsid w:val="00C87B4A"/>
    <w:rsid w:val="00C900F9"/>
    <w:rsid w:val="00C93EB3"/>
    <w:rsid w:val="00C966E4"/>
    <w:rsid w:val="00C974F1"/>
    <w:rsid w:val="00CA26FC"/>
    <w:rsid w:val="00CA4859"/>
    <w:rsid w:val="00CA5737"/>
    <w:rsid w:val="00CA6278"/>
    <w:rsid w:val="00CA6FC8"/>
    <w:rsid w:val="00CA7B40"/>
    <w:rsid w:val="00CB3CA3"/>
    <w:rsid w:val="00CB4657"/>
    <w:rsid w:val="00CC22D7"/>
    <w:rsid w:val="00CC4111"/>
    <w:rsid w:val="00CC7B73"/>
    <w:rsid w:val="00CD29B9"/>
    <w:rsid w:val="00CE58B5"/>
    <w:rsid w:val="00CF35A9"/>
    <w:rsid w:val="00D004A0"/>
    <w:rsid w:val="00D0330D"/>
    <w:rsid w:val="00D071B5"/>
    <w:rsid w:val="00D12339"/>
    <w:rsid w:val="00D2452E"/>
    <w:rsid w:val="00D24B89"/>
    <w:rsid w:val="00D33D2A"/>
    <w:rsid w:val="00D35D0F"/>
    <w:rsid w:val="00D3638F"/>
    <w:rsid w:val="00D406E3"/>
    <w:rsid w:val="00D41051"/>
    <w:rsid w:val="00D46CE9"/>
    <w:rsid w:val="00D47DFD"/>
    <w:rsid w:val="00D5081B"/>
    <w:rsid w:val="00D56059"/>
    <w:rsid w:val="00D56C00"/>
    <w:rsid w:val="00D660DF"/>
    <w:rsid w:val="00D756AC"/>
    <w:rsid w:val="00D80260"/>
    <w:rsid w:val="00D8075D"/>
    <w:rsid w:val="00D80B40"/>
    <w:rsid w:val="00D86F3D"/>
    <w:rsid w:val="00D871F0"/>
    <w:rsid w:val="00D87AA8"/>
    <w:rsid w:val="00D90008"/>
    <w:rsid w:val="00D92060"/>
    <w:rsid w:val="00D93A4A"/>
    <w:rsid w:val="00D97D16"/>
    <w:rsid w:val="00DA16AD"/>
    <w:rsid w:val="00DA65C0"/>
    <w:rsid w:val="00DA691F"/>
    <w:rsid w:val="00DB23F3"/>
    <w:rsid w:val="00DB60B0"/>
    <w:rsid w:val="00DC15B9"/>
    <w:rsid w:val="00DC32A0"/>
    <w:rsid w:val="00DD24C9"/>
    <w:rsid w:val="00DD31EF"/>
    <w:rsid w:val="00DD64FC"/>
    <w:rsid w:val="00DE0C09"/>
    <w:rsid w:val="00DE1D00"/>
    <w:rsid w:val="00DE2743"/>
    <w:rsid w:val="00DE3A61"/>
    <w:rsid w:val="00DE4713"/>
    <w:rsid w:val="00DE6739"/>
    <w:rsid w:val="00DE676A"/>
    <w:rsid w:val="00E05FA8"/>
    <w:rsid w:val="00E0738B"/>
    <w:rsid w:val="00E24638"/>
    <w:rsid w:val="00E255DA"/>
    <w:rsid w:val="00E30677"/>
    <w:rsid w:val="00E30978"/>
    <w:rsid w:val="00E34965"/>
    <w:rsid w:val="00E3543A"/>
    <w:rsid w:val="00E40B1F"/>
    <w:rsid w:val="00E44451"/>
    <w:rsid w:val="00E51C76"/>
    <w:rsid w:val="00E5405E"/>
    <w:rsid w:val="00E55079"/>
    <w:rsid w:val="00E56AD6"/>
    <w:rsid w:val="00E670B6"/>
    <w:rsid w:val="00E70A9B"/>
    <w:rsid w:val="00E728BF"/>
    <w:rsid w:val="00E74C55"/>
    <w:rsid w:val="00EB39E3"/>
    <w:rsid w:val="00EB4834"/>
    <w:rsid w:val="00EB560A"/>
    <w:rsid w:val="00EC5041"/>
    <w:rsid w:val="00EC5471"/>
    <w:rsid w:val="00EC5584"/>
    <w:rsid w:val="00EC71B3"/>
    <w:rsid w:val="00ED0F8B"/>
    <w:rsid w:val="00ED2304"/>
    <w:rsid w:val="00ED432C"/>
    <w:rsid w:val="00EE632D"/>
    <w:rsid w:val="00EE66C9"/>
    <w:rsid w:val="00EF2FD3"/>
    <w:rsid w:val="00EF485F"/>
    <w:rsid w:val="00EF5D0D"/>
    <w:rsid w:val="00EF7253"/>
    <w:rsid w:val="00EF7A23"/>
    <w:rsid w:val="00F014F8"/>
    <w:rsid w:val="00F071D7"/>
    <w:rsid w:val="00F0743A"/>
    <w:rsid w:val="00F12744"/>
    <w:rsid w:val="00F15601"/>
    <w:rsid w:val="00F16C5A"/>
    <w:rsid w:val="00F22B62"/>
    <w:rsid w:val="00F30D4A"/>
    <w:rsid w:val="00F37541"/>
    <w:rsid w:val="00F40A20"/>
    <w:rsid w:val="00F455DE"/>
    <w:rsid w:val="00F50B6E"/>
    <w:rsid w:val="00F51873"/>
    <w:rsid w:val="00F56F92"/>
    <w:rsid w:val="00F704D0"/>
    <w:rsid w:val="00F714E9"/>
    <w:rsid w:val="00F73D8D"/>
    <w:rsid w:val="00F76E39"/>
    <w:rsid w:val="00F77C23"/>
    <w:rsid w:val="00F8101C"/>
    <w:rsid w:val="00F86F64"/>
    <w:rsid w:val="00F92F21"/>
    <w:rsid w:val="00F93A22"/>
    <w:rsid w:val="00F94B44"/>
    <w:rsid w:val="00FA1AEE"/>
    <w:rsid w:val="00FA37EE"/>
    <w:rsid w:val="00FA4A96"/>
    <w:rsid w:val="00FA5EC0"/>
    <w:rsid w:val="00FB0AA6"/>
    <w:rsid w:val="00FB5565"/>
    <w:rsid w:val="00FC4755"/>
    <w:rsid w:val="00FC5122"/>
    <w:rsid w:val="00FC6D39"/>
    <w:rsid w:val="00FD00A1"/>
    <w:rsid w:val="00FD081B"/>
    <w:rsid w:val="00FD72A1"/>
    <w:rsid w:val="00FD7540"/>
    <w:rsid w:val="00FE1408"/>
    <w:rsid w:val="00FF08FC"/>
    <w:rsid w:val="00FF2DAF"/>
    <w:rsid w:val="00FF46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A8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AA"/>
  </w:style>
  <w:style w:type="paragraph" w:styleId="Titre1">
    <w:name w:val="heading 1"/>
    <w:basedOn w:val="Normal"/>
    <w:next w:val="Normal"/>
    <w:link w:val="Titre1Car"/>
    <w:uiPriority w:val="9"/>
    <w:qFormat/>
    <w:rsid w:val="00FF465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65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465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465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F465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F465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465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46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46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styleId="Lienhypertexte">
    <w:name w:val="Hyperlink"/>
    <w:basedOn w:val="Policepardfaut"/>
    <w:uiPriority w:val="99"/>
    <w:unhideWhenUsed/>
    <w:rsid w:val="00DA16A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16A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F465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FF465D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F465D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FF465D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FF465D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FF465D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F465D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F465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F465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F465D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F465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465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46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F465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F465D"/>
    <w:rPr>
      <w:b/>
      <w:bCs/>
    </w:rPr>
  </w:style>
  <w:style w:type="character" w:styleId="Accentuation">
    <w:name w:val="Emphasis"/>
    <w:uiPriority w:val="20"/>
    <w:qFormat/>
    <w:rsid w:val="00FF465D"/>
    <w:rPr>
      <w:caps/>
      <w:color w:val="243F60" w:themeColor="accent1" w:themeShade="7F"/>
      <w:spacing w:val="5"/>
    </w:rPr>
  </w:style>
  <w:style w:type="paragraph" w:styleId="Sansinterligne">
    <w:name w:val="No Spacing"/>
    <w:uiPriority w:val="1"/>
    <w:qFormat/>
    <w:rsid w:val="00FF465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F465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465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465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465D"/>
    <w:rPr>
      <w:color w:val="4F81BD" w:themeColor="accent1"/>
      <w:sz w:val="24"/>
      <w:szCs w:val="24"/>
    </w:rPr>
  </w:style>
  <w:style w:type="character" w:styleId="Accentuationlgre">
    <w:name w:val="Subtle Emphasis"/>
    <w:uiPriority w:val="19"/>
    <w:qFormat/>
    <w:rsid w:val="00FF465D"/>
    <w:rPr>
      <w:i/>
      <w:iCs/>
      <w:color w:val="243F60" w:themeColor="accent1" w:themeShade="7F"/>
    </w:rPr>
  </w:style>
  <w:style w:type="character" w:styleId="Accentuationintense">
    <w:name w:val="Intense Emphasis"/>
    <w:uiPriority w:val="21"/>
    <w:qFormat/>
    <w:rsid w:val="00FF465D"/>
    <w:rPr>
      <w:b/>
      <w:bCs/>
      <w:caps/>
      <w:color w:val="243F60" w:themeColor="accent1" w:themeShade="7F"/>
      <w:spacing w:val="10"/>
    </w:rPr>
  </w:style>
  <w:style w:type="character" w:styleId="Rfrencelgre">
    <w:name w:val="Subtle Reference"/>
    <w:uiPriority w:val="31"/>
    <w:qFormat/>
    <w:rsid w:val="00FF465D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FF465D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FF465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465D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E51C9"/>
    <w:pPr>
      <w:tabs>
        <w:tab w:val="right" w:leader="dot" w:pos="9063"/>
      </w:tabs>
      <w:spacing w:before="0" w:after="0"/>
      <w:ind w:left="200"/>
    </w:pPr>
    <w:rPr>
      <w:smallCaps/>
      <w:noProof/>
    </w:rPr>
  </w:style>
  <w:style w:type="paragraph" w:styleId="TM1">
    <w:name w:val="toc 1"/>
    <w:basedOn w:val="Normal"/>
    <w:next w:val="Normal"/>
    <w:autoRedefine/>
    <w:uiPriority w:val="39"/>
    <w:unhideWhenUsed/>
    <w:rsid w:val="002511DF"/>
    <w:pPr>
      <w:tabs>
        <w:tab w:val="right" w:leader="dot" w:pos="9063"/>
      </w:tabs>
      <w:spacing w:before="120" w:after="120"/>
    </w:pPr>
    <w:rPr>
      <w:b/>
      <w:bCs/>
      <w:caps/>
      <w:noProof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313B43"/>
    <w:pPr>
      <w:spacing w:before="0" w:after="0"/>
      <w:ind w:left="400"/>
    </w:pPr>
    <w:rPr>
      <w:i/>
      <w:iCs/>
    </w:rPr>
  </w:style>
  <w:style w:type="paragraph" w:styleId="Paragraphedeliste">
    <w:name w:val="List Paragraph"/>
    <w:basedOn w:val="Normal"/>
    <w:uiPriority w:val="34"/>
    <w:qFormat/>
    <w:rsid w:val="00A17A37"/>
    <w:pPr>
      <w:ind w:left="720"/>
      <w:contextualSpacing/>
    </w:pPr>
  </w:style>
  <w:style w:type="character" w:customStyle="1" w:styleId="Textedelespacerserv">
    <w:name w:val="Texte de l’espace réservé"/>
    <w:basedOn w:val="Policepardfaut"/>
    <w:uiPriority w:val="99"/>
    <w:semiHidden/>
    <w:rsid w:val="003B3E17"/>
    <w:rPr>
      <w:color w:val="808080"/>
    </w:rPr>
  </w:style>
  <w:style w:type="paragraph" w:customStyle="1" w:styleId="entete">
    <w:name w:val="entete"/>
    <w:basedOn w:val="Titre1"/>
    <w:next w:val="Titre8"/>
    <w:link w:val="enteteCar"/>
    <w:qFormat/>
    <w:rsid w:val="00EB4834"/>
    <w:pPr>
      <w:jc w:val="center"/>
    </w:pPr>
  </w:style>
  <w:style w:type="character" w:customStyle="1" w:styleId="enteteCar">
    <w:name w:val="entete Car"/>
    <w:basedOn w:val="Titre1Car"/>
    <w:link w:val="entete"/>
    <w:rsid w:val="00EB483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124CF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5653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99"/>
    <w:rsid w:val="005653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99"/>
    <w:rsid w:val="005653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56530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4">
    <w:name w:val="toc 4"/>
    <w:basedOn w:val="Normal"/>
    <w:next w:val="Normal"/>
    <w:autoRedefine/>
    <w:uiPriority w:val="39"/>
    <w:unhideWhenUsed/>
    <w:rsid w:val="002511DF"/>
    <w:pPr>
      <w:spacing w:before="0" w:after="0"/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1DF"/>
    <w:pPr>
      <w:spacing w:before="0" w:after="0"/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1DF"/>
    <w:pPr>
      <w:spacing w:before="0" w:after="0"/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1DF"/>
    <w:pPr>
      <w:spacing w:before="0" w:after="0"/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1DF"/>
    <w:pPr>
      <w:spacing w:before="0" w:after="0"/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1DF"/>
    <w:pPr>
      <w:spacing w:before="0"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249344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TP104319191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2014-05-01T08:44:17+00:00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612320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"Business" pour mettre en valeur vos rapports professionnels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F74C85FD-E6A2-4824-A501-F499458C7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0C45B-ED93-4F61-AA6F-729ED9638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2C2748-23F5-44E5-8D9D-BE217C6CFB06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2025-08-20T13:04:00Z</dcterms:created>
  <dcterms:modified xsi:type="dcterms:W3CDTF">2025-08-20T13:58:00Z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