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2BE18" w14:textId="34293FF0" w:rsidR="00DA16AD" w:rsidRDefault="0063502F">
      <w:bookmarkStart w:id="0" w:name="_Hlk206429240"/>
      <w:r>
        <w:rPr>
          <w:noProof/>
        </w:rPr>
        <mc:AlternateContent>
          <mc:Choice Requires="wps">
            <w:drawing>
              <wp:anchor distT="0" distB="0" distL="114300" distR="114300" simplePos="0" relativeHeight="251752448" behindDoc="0" locked="0" layoutInCell="1" allowOverlap="1" wp14:anchorId="0F0BE17D" wp14:editId="0375F58B">
                <wp:simplePos x="0" y="0"/>
                <wp:positionH relativeFrom="margin">
                  <wp:posOffset>-758127</wp:posOffset>
                </wp:positionH>
                <wp:positionV relativeFrom="paragraph">
                  <wp:posOffset>272183</wp:posOffset>
                </wp:positionV>
                <wp:extent cx="4593265" cy="824248"/>
                <wp:effectExtent l="0" t="0" r="0" b="0"/>
                <wp:wrapNone/>
                <wp:docPr id="47" name="Zone de texte 47"/>
                <wp:cNvGraphicFramePr/>
                <a:graphic xmlns:a="http://schemas.openxmlformats.org/drawingml/2006/main">
                  <a:graphicData uri="http://schemas.microsoft.com/office/word/2010/wordprocessingShape">
                    <wps:wsp>
                      <wps:cNvSpPr txBox="1"/>
                      <wps:spPr>
                        <a:xfrm>
                          <a:off x="0" y="0"/>
                          <a:ext cx="4593265" cy="824248"/>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16645FD9" w14:textId="59F9520F" w:rsidR="005C3540" w:rsidRDefault="0063502F" w:rsidP="006835F4">
                            <w:pPr>
                              <w:rPr>
                                <w:rFonts w:ascii="Gill Sans MT" w:hAnsi="Gill Sans MT"/>
                                <w:color w:val="4F81BD" w:themeColor="accent1"/>
                                <w:sz w:val="22"/>
                                <w:szCs w:val="22"/>
                              </w:rPr>
                            </w:pPr>
                            <w:r>
                              <w:rPr>
                                <w:rFonts w:ascii="Gill Sans MT" w:hAnsi="Gill Sans MT"/>
                                <w:color w:val="4F81BD" w:themeColor="accent1"/>
                                <w:sz w:val="22"/>
                                <w:szCs w:val="22"/>
                              </w:rPr>
                              <w:t>Mastère expert développement logiciel</w:t>
                            </w:r>
                          </w:p>
                          <w:p w14:paraId="2CD653F4" w14:textId="77777777" w:rsidR="0063502F" w:rsidRDefault="0063502F" w:rsidP="0063502F">
                            <w:pPr>
                              <w:rPr>
                                <w:rFonts w:ascii="Gill Sans MT" w:hAnsi="Gill Sans MT"/>
                                <w:color w:val="4F81BD" w:themeColor="accent1"/>
                                <w:sz w:val="22"/>
                                <w:szCs w:val="22"/>
                              </w:rPr>
                            </w:pPr>
                            <w:r>
                              <w:rPr>
                                <w:rFonts w:ascii="Gill Sans MT" w:hAnsi="Gill Sans MT"/>
                                <w:color w:val="4F81BD" w:themeColor="accent1"/>
                                <w:sz w:val="22"/>
                                <w:szCs w:val="22"/>
                              </w:rPr>
                              <w:t>Seddik Mehdi – Ynov 2025</w:t>
                            </w:r>
                          </w:p>
                          <w:p w14:paraId="4582251B" w14:textId="77777777" w:rsidR="0063502F" w:rsidRPr="0063502F" w:rsidRDefault="0063502F" w:rsidP="006835F4">
                            <w:pPr>
                              <w:rPr>
                                <w:rFonts w:ascii="Gill Sans MT" w:hAnsi="Gill Sans MT"/>
                                <w:color w:val="4F81BD" w:themeColor="accent1"/>
                                <w:sz w:val="22"/>
                                <w:szCs w:val="22"/>
                              </w:rPr>
                            </w:pPr>
                          </w:p>
                          <w:p w14:paraId="63706123" w14:textId="3D36ECF4" w:rsidR="00E74C55" w:rsidRPr="0063502F" w:rsidRDefault="00E74C55" w:rsidP="006835F4">
                            <w:pPr>
                              <w:rPr>
                                <w:rFonts w:ascii="Gill Sans MT" w:hAnsi="Gill Sans MT"/>
                                <w:color w:val="4F81BD" w:themeColor="accent1"/>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0BE17D" id="_x0000_t202" coordsize="21600,21600" o:spt="202" path="m,l,21600r21600,l21600,xe">
                <v:stroke joinstyle="miter"/>
                <v:path gradientshapeok="t" o:connecttype="rect"/>
              </v:shapetype>
              <v:shape id="Zone de texte 47" o:spid="_x0000_s1026" type="#_x0000_t202" style="position:absolute;margin-left:-59.7pt;margin-top:21.45pt;width:361.65pt;height:64.9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" filled="f" stroked="f">
                <v:textbox>
                  <w:txbxContent>
                    <w:p w14:paraId="16645FD9" w14:textId="59F9520F" w:rsidR="005C3540" w:rsidRDefault="0063502F" w:rsidP="006835F4">
                      <w:pPr>
                        <w:rPr>
                          <w:rFonts w:ascii="Gill Sans MT" w:hAnsi="Gill Sans MT"/>
                          <w:color w:val="4F81BD" w:themeColor="accent1"/>
                          <w:sz w:val="22"/>
                          <w:szCs w:val="22"/>
                        </w:rPr>
                      </w:pPr>
                      <w:r>
                        <w:rPr>
                          <w:rFonts w:ascii="Gill Sans MT" w:hAnsi="Gill Sans MT"/>
                          <w:color w:val="4F81BD" w:themeColor="accent1"/>
                          <w:sz w:val="22"/>
                          <w:szCs w:val="22"/>
                        </w:rPr>
                        <w:t>Mastère expert développement logiciel</w:t>
                      </w:r>
                    </w:p>
                    <w:p w14:paraId="2CD653F4" w14:textId="77777777" w:rsidR="0063502F" w:rsidRDefault="0063502F" w:rsidP="0063502F">
                      <w:pPr>
                        <w:rPr>
                          <w:rFonts w:ascii="Gill Sans MT" w:hAnsi="Gill Sans MT"/>
                          <w:color w:val="4F81BD" w:themeColor="accent1"/>
                          <w:sz w:val="22"/>
                          <w:szCs w:val="22"/>
                        </w:rPr>
                      </w:pPr>
                      <w:r>
                        <w:rPr>
                          <w:rFonts w:ascii="Gill Sans MT" w:hAnsi="Gill Sans MT"/>
                          <w:color w:val="4F81BD" w:themeColor="accent1"/>
                          <w:sz w:val="22"/>
                          <w:szCs w:val="22"/>
                        </w:rPr>
                        <w:t>Seddik Mehdi – Ynov 2025</w:t>
                      </w:r>
                    </w:p>
                    <w:p w14:paraId="4582251B" w14:textId="77777777" w:rsidR="0063502F" w:rsidRPr="0063502F" w:rsidRDefault="0063502F" w:rsidP="006835F4">
                      <w:pPr>
                        <w:rPr>
                          <w:rFonts w:ascii="Gill Sans MT" w:hAnsi="Gill Sans MT"/>
                          <w:color w:val="4F81BD" w:themeColor="accent1"/>
                          <w:sz w:val="22"/>
                          <w:szCs w:val="22"/>
                        </w:rPr>
                      </w:pPr>
                    </w:p>
                    <w:p w14:paraId="63706123" w14:textId="3D36ECF4" w:rsidR="00E74C55" w:rsidRPr="0063502F" w:rsidRDefault="00E74C55" w:rsidP="006835F4">
                      <w:pPr>
                        <w:rPr>
                          <w:rFonts w:ascii="Gill Sans MT" w:hAnsi="Gill Sans MT"/>
                          <w:color w:val="4F81BD" w:themeColor="accent1"/>
                          <w:sz w:val="22"/>
                          <w:szCs w:val="22"/>
                        </w:rPr>
                      </w:pPr>
                    </w:p>
                  </w:txbxContent>
                </v:textbox>
                <w10:wrap anchorx="margin"/>
              </v:shape>
            </w:pict>
          </mc:Fallback>
        </mc:AlternateContent>
      </w:r>
      <w:r w:rsidR="00FD7540">
        <w:rPr>
          <w:noProof/>
        </w:rPr>
        <mc:AlternateContent>
          <mc:Choice Requires="wps">
            <w:drawing>
              <wp:anchor distT="0" distB="0" distL="114300" distR="114300" simplePos="0" relativeHeight="251638784" behindDoc="0" locked="0" layoutInCell="1" allowOverlap="1" wp14:anchorId="061DE307" wp14:editId="2D86B933">
                <wp:simplePos x="0" y="0"/>
                <wp:positionH relativeFrom="margin">
                  <wp:posOffset>-781042</wp:posOffset>
                </wp:positionH>
                <wp:positionV relativeFrom="paragraph">
                  <wp:posOffset>-697914</wp:posOffset>
                </wp:positionV>
                <wp:extent cx="4939731" cy="87820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4939731" cy="8782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114083CD" w14:textId="632C82DF" w:rsidR="006B445E" w:rsidRPr="00DA5F27" w:rsidRDefault="00CA7B40" w:rsidP="00313B43">
                            <w:pPr>
                              <w:spacing w:line="240" w:lineRule="auto"/>
                              <w:rPr>
                                <w:rFonts w:ascii="Gill Sans MT" w:hAnsi="Gill Sans MT"/>
                                <w:b/>
                                <w:color w:val="0070C0"/>
                                <w:sz w:val="56"/>
                                <w:szCs w:val="56"/>
                              </w:rPr>
                            </w:pPr>
                            <w:r w:rsidRPr="00DA5F27">
                              <w:rPr>
                                <w:rFonts w:ascii="Gill Sans MT" w:hAnsi="Gill Sans MT"/>
                                <w:b/>
                                <w:color w:val="0070C0"/>
                                <w:sz w:val="56"/>
                                <w:szCs w:val="56"/>
                              </w:rPr>
                              <w:t>Manuel d</w:t>
                            </w:r>
                            <w:r w:rsidR="00DA5F27" w:rsidRPr="00DA5F27">
                              <w:rPr>
                                <w:rFonts w:ascii="Gill Sans MT" w:hAnsi="Gill Sans MT"/>
                                <w:b/>
                                <w:color w:val="0070C0"/>
                                <w:sz w:val="56"/>
                                <w:szCs w:val="56"/>
                              </w:rPr>
                              <w:t>e déploiement</w:t>
                            </w:r>
                            <w:r w:rsidR="00DA16AD" w:rsidRPr="00DA5F27">
                              <w:rPr>
                                <w:rFonts w:ascii="Gill Sans MT" w:hAnsi="Gill Sans MT"/>
                                <w:b/>
                                <w:color w:val="0070C0"/>
                                <w:sz w:val="56"/>
                                <w:szCs w:val="5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DE307" id="Zone de texte 2" o:spid="_x0000_s1027" type="#_x0000_t202" style="position:absolute;margin-left:-61.5pt;margin-top:-54.95pt;width:388.95pt;height:69.1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" filled="f" stroked="f">
                <v:textbox>
                  <w:txbxContent>
                    <w:p w14:paraId="114083CD" w14:textId="632C82DF" w:rsidR="006B445E" w:rsidRPr="00DA5F27" w:rsidRDefault="00CA7B40" w:rsidP="00313B43">
                      <w:pPr>
                        <w:spacing w:line="240" w:lineRule="auto"/>
                        <w:rPr>
                          <w:rFonts w:ascii="Gill Sans MT" w:hAnsi="Gill Sans MT"/>
                          <w:b/>
                          <w:color w:val="0070C0"/>
                          <w:sz w:val="56"/>
                          <w:szCs w:val="56"/>
                        </w:rPr>
                      </w:pPr>
                      <w:r w:rsidRPr="00DA5F27">
                        <w:rPr>
                          <w:rFonts w:ascii="Gill Sans MT" w:hAnsi="Gill Sans MT"/>
                          <w:b/>
                          <w:color w:val="0070C0"/>
                          <w:sz w:val="56"/>
                          <w:szCs w:val="56"/>
                        </w:rPr>
                        <w:t>Manuel d</w:t>
                      </w:r>
                      <w:r w:rsidR="00DA5F27" w:rsidRPr="00DA5F27">
                        <w:rPr>
                          <w:rFonts w:ascii="Gill Sans MT" w:hAnsi="Gill Sans MT"/>
                          <w:b/>
                          <w:color w:val="0070C0"/>
                          <w:sz w:val="56"/>
                          <w:szCs w:val="56"/>
                        </w:rPr>
                        <w:t>e déploiement</w:t>
                      </w:r>
                      <w:r w:rsidR="00DA16AD" w:rsidRPr="00DA5F27">
                        <w:rPr>
                          <w:rFonts w:ascii="Gill Sans MT" w:hAnsi="Gill Sans MT"/>
                          <w:b/>
                          <w:color w:val="0070C0"/>
                          <w:sz w:val="56"/>
                          <w:szCs w:val="56"/>
                        </w:rPr>
                        <w:t xml:space="preserve"> </w:t>
                      </w:r>
                    </w:p>
                  </w:txbxContent>
                </v:textbox>
                <w10:wrap anchorx="margin"/>
              </v:shape>
            </w:pict>
          </mc:Fallback>
        </mc:AlternateContent>
      </w:r>
      <w:r w:rsidR="00FD7540">
        <w:rPr>
          <w:noProof/>
        </w:rPr>
        <mc:AlternateContent>
          <mc:Choice Requires="wps">
            <w:drawing>
              <wp:anchor distT="0" distB="0" distL="114300" distR="114300" simplePos="0" relativeHeight="251650048" behindDoc="0" locked="0" layoutInCell="1" allowOverlap="1" wp14:anchorId="36833681" wp14:editId="4595F506">
                <wp:simplePos x="0" y="0"/>
                <wp:positionH relativeFrom="margin">
                  <wp:posOffset>-757555</wp:posOffset>
                </wp:positionH>
                <wp:positionV relativeFrom="paragraph">
                  <wp:posOffset>124</wp:posOffset>
                </wp:positionV>
                <wp:extent cx="5010785" cy="759460"/>
                <wp:effectExtent l="0" t="0" r="0" b="2540"/>
                <wp:wrapSquare wrapText="bothSides"/>
                <wp:docPr id="4" name="Zone de texte 4"/>
                <wp:cNvGraphicFramePr/>
                <a:graphic xmlns:a="http://schemas.openxmlformats.org/drawingml/2006/main">
                  <a:graphicData uri="http://schemas.microsoft.com/office/word/2010/wordprocessingShape">
                    <wps:wsp>
                      <wps:cNvSpPr txBox="1"/>
                      <wps:spPr>
                        <a:xfrm>
                          <a:off x="0" y="0"/>
                          <a:ext cx="5010785" cy="7594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54879DD6" w14:textId="4F39B897" w:rsidR="008915FD" w:rsidRPr="00CA7B40" w:rsidRDefault="008915FD">
                            <w:pPr>
                              <w:rPr>
                                <w:rFonts w:ascii="Gill Sans MT" w:hAnsi="Gill Sans MT"/>
                                <w:color w:val="4F81BD" w:themeColor="accent1"/>
                                <w:sz w:val="34"/>
                                <w:szCs w:val="3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33681" id="Zone de texte 4" o:spid="_x0000_s1028" type="#_x0000_t202" style="position:absolute;margin-left:-59.65pt;margin-top:0;width:394.55pt;height:59.8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" filled="f" stroked="f">
                <v:textbox>
                  <w:txbxContent>
                    <w:p w14:paraId="54879DD6" w14:textId="4F39B897" w:rsidR="008915FD" w:rsidRPr="00CA7B40" w:rsidRDefault="008915FD">
                      <w:pPr>
                        <w:rPr>
                          <w:rFonts w:ascii="Gill Sans MT" w:hAnsi="Gill Sans MT"/>
                          <w:color w:val="4F81BD" w:themeColor="accent1"/>
                          <w:sz w:val="34"/>
                          <w:szCs w:val="34"/>
                          <w:lang w:val="en-US"/>
                        </w:rPr>
                      </w:pPr>
                    </w:p>
                  </w:txbxContent>
                </v:textbox>
                <w10:wrap type="square" anchorx="margin"/>
              </v:shape>
            </w:pict>
          </mc:Fallback>
        </mc:AlternateContent>
      </w:r>
      <w:r w:rsidR="00FF465D">
        <w:rPr>
          <w:noProof/>
        </w:rPr>
        <w:drawing>
          <wp:anchor distT="0" distB="0" distL="114300" distR="114300" simplePos="0" relativeHeight="251644928" behindDoc="1" locked="0" layoutInCell="1" allowOverlap="1" wp14:anchorId="2E535711" wp14:editId="2C58873C">
            <wp:simplePos x="0" y="0"/>
            <wp:positionH relativeFrom="page">
              <wp:align>right</wp:align>
            </wp:positionH>
            <wp:positionV relativeFrom="paragraph">
              <wp:posOffset>-899795</wp:posOffset>
            </wp:positionV>
            <wp:extent cx="7705725" cy="10743565"/>
            <wp:effectExtent l="0" t="0" r="9525" b="63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7705725" cy="10743565"/>
                    </a:xfrm>
                    <a:prstGeom prst="rect">
                      <a:avLst/>
                    </a:prstGeom>
                  </pic:spPr>
                </pic:pic>
              </a:graphicData>
            </a:graphic>
            <wp14:sizeRelH relativeFrom="page">
              <wp14:pctWidth>0</wp14:pctWidth>
            </wp14:sizeRelH>
            <wp14:sizeRelV relativeFrom="page">
              <wp14:pctHeight>0</wp14:pctHeight>
            </wp14:sizeRelV>
          </wp:anchor>
        </w:drawing>
      </w:r>
    </w:p>
    <w:p w14:paraId="4BCADAA7" w14:textId="746B6AD2" w:rsidR="00CA7B40" w:rsidRDefault="00B76E7D" w:rsidP="00CA7B40">
      <w:pPr>
        <w:pStyle w:val="Titre3"/>
      </w:pPr>
      <w:r>
        <w:rPr>
          <w:noProof/>
        </w:rPr>
        <mc:AlternateContent>
          <mc:Choice Requires="wps">
            <w:drawing>
              <wp:anchor distT="0" distB="0" distL="114300" distR="114300" simplePos="0" relativeHeight="251680768" behindDoc="0" locked="0" layoutInCell="1" allowOverlap="1" wp14:anchorId="0BB70E25" wp14:editId="2C2C3726">
                <wp:simplePos x="0" y="0"/>
                <wp:positionH relativeFrom="margin">
                  <wp:posOffset>-635</wp:posOffset>
                </wp:positionH>
                <wp:positionV relativeFrom="paragraph">
                  <wp:posOffset>9642475</wp:posOffset>
                </wp:positionV>
                <wp:extent cx="2628900" cy="3429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26289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67AD9633" w14:textId="6D16D515" w:rsidR="00B76E7D" w:rsidRPr="00B87D29" w:rsidRDefault="00B76E7D" w:rsidP="00B76E7D">
                            <w:pPr>
                              <w:rPr>
                                <w:rFonts w:ascii="Gill Sans MT" w:hAnsi="Gill Sans MT"/>
                                <w:color w:val="0070C0"/>
                                <w:sz w:val="34"/>
                                <w:szCs w:val="34"/>
                              </w:rPr>
                            </w:pPr>
                            <w:r>
                              <w:rPr>
                                <w:rFonts w:ascii="Gill Sans MT" w:hAnsi="Gill Sans MT"/>
                                <w:color w:val="0070C0"/>
                                <w:sz w:val="34"/>
                                <w:szCs w:val="34"/>
                              </w:rPr>
                              <w:t>Seddik Mehdi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70E25" id="Zone de texte 3" o:spid="_x0000_s1029" type="#_x0000_t202" style="position:absolute;margin-left:-.05pt;margin-top:759.25pt;width:207pt;height:2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" filled="f" stroked="f">
                <v:textbox>
                  <w:txbxContent>
                    <w:p w14:paraId="67AD9633" w14:textId="6D16D515" w:rsidR="00B76E7D" w:rsidRPr="00B87D29" w:rsidRDefault="00B76E7D" w:rsidP="00B76E7D">
                      <w:pPr>
                        <w:rPr>
                          <w:rFonts w:ascii="Gill Sans MT" w:hAnsi="Gill Sans MT"/>
                          <w:color w:val="0070C0"/>
                          <w:sz w:val="34"/>
                          <w:szCs w:val="34"/>
                        </w:rPr>
                      </w:pPr>
                      <w:r>
                        <w:rPr>
                          <w:rFonts w:ascii="Gill Sans MT" w:hAnsi="Gill Sans MT"/>
                          <w:color w:val="0070C0"/>
                          <w:sz w:val="34"/>
                          <w:szCs w:val="34"/>
                        </w:rPr>
                        <w:t>Seddik Mehdi</w:t>
                      </w:r>
                    </w:p>
                  </w:txbxContent>
                </v:textbox>
                <w10:wrap anchorx="margin"/>
              </v:shape>
            </w:pict>
          </mc:Fallback>
        </mc:AlternateContent>
      </w:r>
      <w:r w:rsidR="00DA16AD">
        <w:br w:type="page"/>
      </w:r>
    </w:p>
    <w:bookmarkEnd w:id="0"/>
    <w:p w14:paraId="1B10B183" w14:textId="4400465B" w:rsidR="00DA16AD" w:rsidRDefault="00DA5F27" w:rsidP="00DA5F27">
      <w:pPr>
        <w:pStyle w:val="Titre1"/>
      </w:pPr>
      <w:r>
        <w:lastRenderedPageBreak/>
        <w:t>Prérequis serveur</w:t>
      </w:r>
    </w:p>
    <w:p w14:paraId="362C336E" w14:textId="56D4B493" w:rsidR="00DA5F27" w:rsidRDefault="00DA5F27" w:rsidP="00DA5F27">
      <w:r>
        <w:t xml:space="preserve">Pour déployer sereinement l’application, assurez-vous de respecter les prérequis suivants : </w:t>
      </w:r>
    </w:p>
    <w:p w14:paraId="6B80615F" w14:textId="7793E979" w:rsidR="00DA5F27" w:rsidRDefault="00DA5F27" w:rsidP="00DA5F27">
      <w:pPr>
        <w:pStyle w:val="Paragraphedeliste"/>
        <w:numPr>
          <w:ilvl w:val="0"/>
          <w:numId w:val="36"/>
        </w:numPr>
      </w:pPr>
      <w:r>
        <w:t>Un serveur Linux (Ubuntu/Debian recommandé)</w:t>
      </w:r>
    </w:p>
    <w:p w14:paraId="0BBA861D" w14:textId="49CE851C" w:rsidR="00DA5F27" w:rsidRDefault="00DA5F27" w:rsidP="00DA5F27">
      <w:pPr>
        <w:pStyle w:val="Paragraphedeliste"/>
        <w:numPr>
          <w:ilvl w:val="0"/>
          <w:numId w:val="36"/>
        </w:numPr>
      </w:pPr>
      <w:r>
        <w:t>Un cluster Kubernetes fonctionnel (par ex. k3s, kind, minikube ou un cluster cloud GKE/EKS/AKS)</w:t>
      </w:r>
    </w:p>
    <w:p w14:paraId="5B904076" w14:textId="4773B0ED" w:rsidR="00DA5F27" w:rsidRDefault="00DA5F27" w:rsidP="00DA5F27">
      <w:pPr>
        <w:pStyle w:val="Paragraphedeliste"/>
        <w:numPr>
          <w:ilvl w:val="0"/>
          <w:numId w:val="36"/>
        </w:numPr>
      </w:pPr>
      <w:r>
        <w:t>kubectl installé et configuré pour accéder au cluster</w:t>
      </w:r>
    </w:p>
    <w:p w14:paraId="2133B674" w14:textId="4D6F9A2B" w:rsidR="00DA5F27" w:rsidRDefault="00DA5F27" w:rsidP="00DA5F27">
      <w:pPr>
        <w:pStyle w:val="Paragraphedeliste"/>
        <w:numPr>
          <w:ilvl w:val="0"/>
          <w:numId w:val="36"/>
        </w:numPr>
      </w:pPr>
      <w:r>
        <w:t>helm (optionnel, pour gérer des dépendances ou des charts)</w:t>
      </w:r>
    </w:p>
    <w:p w14:paraId="261E6C6C" w14:textId="363F2E47" w:rsidR="00DA5F27" w:rsidRDefault="00DA5F27" w:rsidP="00DA5F27">
      <w:pPr>
        <w:pStyle w:val="Paragraphedeliste"/>
        <w:numPr>
          <w:ilvl w:val="0"/>
          <w:numId w:val="36"/>
        </w:numPr>
      </w:pPr>
      <w:r>
        <w:t>Docker (si vous devez builder les images manuellement)</w:t>
      </w:r>
    </w:p>
    <w:p w14:paraId="7EA435D2" w14:textId="09CA42EB" w:rsidR="00DA5F27" w:rsidRDefault="00734816" w:rsidP="00DA5F27">
      <w:pPr>
        <w:pStyle w:val="Titre1"/>
      </w:pPr>
      <w:r>
        <w:t>Installation</w:t>
      </w:r>
    </w:p>
    <w:p w14:paraId="1083CBC6" w14:textId="4FF73F45" w:rsidR="00734816" w:rsidRDefault="00734816" w:rsidP="00734816">
      <w:pPr>
        <w:pStyle w:val="Titre2"/>
      </w:pPr>
      <w:r>
        <w:t>Mise en place du déploiement sur kubernetes</w:t>
      </w:r>
    </w:p>
    <w:p w14:paraId="669C4F51" w14:textId="14322F6E" w:rsidR="00734816" w:rsidRDefault="00734816" w:rsidP="00734816">
      <w:r>
        <w:t xml:space="preserve">Dans le dépôt GitHub, vous trouverez un dossier nommé « Kube », ce dossier contient tous les fichiers nécessaires à la configuration de kubernetes, il configure les image, l’url du registre des images docker, le réseau interne du cluster ainsi que plusieurs configurations nécessaires au bon fonctionnement de l’application. Pour les appliquer, lancez la commande suivante pour chaque fichier de config : </w:t>
      </w:r>
    </w:p>
    <w:p w14:paraId="385F5F4E" w14:textId="7DADF152" w:rsidR="00734816" w:rsidRDefault="00734816" w:rsidP="00734816">
      <w:r>
        <w:rPr>
          <w:rStyle w:val="Accentuationlgre"/>
        </w:rPr>
        <w:tab/>
        <w:t>Kubectl apply -f nom_du_fichier</w:t>
      </w:r>
      <w:r>
        <w:t xml:space="preserve"> </w:t>
      </w:r>
    </w:p>
    <w:p w14:paraId="297A1C47" w14:textId="2EEA3E86" w:rsidR="00F917D4" w:rsidRDefault="00F917D4" w:rsidP="00734816">
      <w:r>
        <w:t>Pensez a adapter ces fichiers de configuration selon votre infrastructure, notamment le dns pour chaque namespace (prod et preprod par exemple)</w:t>
      </w:r>
    </w:p>
    <w:p w14:paraId="6533A5C3" w14:textId="149D7E79" w:rsidR="00F917D4" w:rsidRPr="00734816" w:rsidRDefault="00F917D4" w:rsidP="00F917D4">
      <w:pPr>
        <w:pStyle w:val="Titre2"/>
      </w:pPr>
      <w:r>
        <w:t>Variables d’environnement et secrets Github</w:t>
      </w:r>
    </w:p>
    <w:p w14:paraId="27744B12" w14:textId="75C178B6" w:rsidR="00DA5F27" w:rsidRDefault="00DA5F27" w:rsidP="00DA5F27">
      <w:r>
        <w:t xml:space="preserve">Le backend lit des variables </w:t>
      </w:r>
      <w:r w:rsidR="00F917D4">
        <w:t>d’environnement</w:t>
      </w:r>
      <w:r>
        <w:t xml:space="preserve"> depuis son contexte d’exécution, pensez à adapter les fichiers de déploiement kubernetes pour les inclure, les variables suivantes sont obligatoires pour le fonctionnement de l’application : </w:t>
      </w:r>
    </w:p>
    <w:p w14:paraId="47EC7C01" w14:textId="29749E33" w:rsidR="00DA5F27" w:rsidRDefault="00DA5F27" w:rsidP="00DA5F27">
      <w:pPr>
        <w:pStyle w:val="Paragraphedeliste"/>
        <w:numPr>
          <w:ilvl w:val="0"/>
          <w:numId w:val="37"/>
        </w:numPr>
      </w:pPr>
      <w:r>
        <w:t>API_KEY</w:t>
      </w:r>
      <w:r>
        <w:t> = La clée api pour récupérer les données de marché</w:t>
      </w:r>
    </w:p>
    <w:p w14:paraId="565DFC9E" w14:textId="7E92DCCE" w:rsidR="00DA5F27" w:rsidRDefault="00DA5F27" w:rsidP="00DA5F27">
      <w:pPr>
        <w:pStyle w:val="Paragraphedeliste"/>
        <w:numPr>
          <w:ilvl w:val="0"/>
          <w:numId w:val="37"/>
        </w:numPr>
      </w:pPr>
      <w:r>
        <w:t>SECRET_KEY</w:t>
      </w:r>
      <w:r>
        <w:t> = Le mot de passe du compte</w:t>
      </w:r>
    </w:p>
    <w:p w14:paraId="6EB11376" w14:textId="4610F392" w:rsidR="00DA5F27" w:rsidRPr="00DA5F27" w:rsidRDefault="00DA5F27" w:rsidP="00DA5F27">
      <w:pPr>
        <w:pStyle w:val="Paragraphedeliste"/>
        <w:numPr>
          <w:ilvl w:val="0"/>
          <w:numId w:val="37"/>
        </w:numPr>
        <w:rPr>
          <w:lang w:val="en-US"/>
        </w:rPr>
      </w:pPr>
      <w:r w:rsidRPr="00DA5F27">
        <w:rPr>
          <w:lang w:val="en-US"/>
        </w:rPr>
        <w:t>MARKET_DATA_URL</w:t>
      </w:r>
      <w:r w:rsidRPr="00DA5F27">
        <w:rPr>
          <w:lang w:val="en-US"/>
        </w:rPr>
        <w:t> </w:t>
      </w:r>
      <w:r>
        <w:rPr>
          <w:lang w:val="en-US"/>
        </w:rPr>
        <w:t>=</w:t>
      </w:r>
      <w:r w:rsidRPr="00DA5F27">
        <w:rPr>
          <w:lang w:val="en-US"/>
        </w:rPr>
        <w:t xml:space="preserve"> </w:t>
      </w:r>
      <w:r w:rsidRPr="00DA5F27">
        <w:rPr>
          <w:lang w:val="en-US"/>
        </w:rPr>
        <w:t>https://data.alpaca.markets</w:t>
      </w:r>
    </w:p>
    <w:p w14:paraId="6F9F2745" w14:textId="585B9CC3" w:rsidR="00DA5F27" w:rsidRDefault="00DA5F27" w:rsidP="00DA5F27">
      <w:pPr>
        <w:pStyle w:val="Paragraphedeliste"/>
        <w:numPr>
          <w:ilvl w:val="0"/>
          <w:numId w:val="37"/>
        </w:numPr>
        <w:rPr>
          <w:lang w:val="en-US"/>
        </w:rPr>
      </w:pPr>
      <w:r w:rsidRPr="00DA5F27">
        <w:rPr>
          <w:lang w:val="en-US"/>
        </w:rPr>
        <w:t>ROUTING_URL</w:t>
      </w:r>
      <w:r w:rsidRPr="00DA5F27">
        <w:rPr>
          <w:lang w:val="en-US"/>
        </w:rPr>
        <w:t>=</w:t>
      </w:r>
      <w:r w:rsidRPr="00DA5F27">
        <w:rPr>
          <w:lang w:val="en-US"/>
        </w:rPr>
        <w:t>https://paper-api.alpaca.markets</w:t>
      </w:r>
    </w:p>
    <w:p w14:paraId="5B3B12C9" w14:textId="77777777" w:rsidR="00734816" w:rsidRDefault="00DA5F27" w:rsidP="00DA5F27">
      <w:r w:rsidRPr="00DA5F27">
        <w:t xml:space="preserve">De plus, pour permettre </w:t>
      </w:r>
      <w:r>
        <w:t>à la CI GitHub de mettre à jour l’application</w:t>
      </w:r>
      <w:r w:rsidR="00734816">
        <w:t xml:space="preserve"> automatiquement</w:t>
      </w:r>
      <w:r>
        <w:t xml:space="preserve">, il faut configurer </w:t>
      </w:r>
      <w:r w:rsidR="00734816">
        <w:t>le secret « </w:t>
      </w:r>
      <w:r w:rsidR="00734816" w:rsidRPr="00734816">
        <w:t>KUBECONFIG</w:t>
      </w:r>
      <w:r w:rsidR="00734816">
        <w:t> » directement sur l’interface de GitHub</w:t>
      </w:r>
      <w:r>
        <w:t> :</w:t>
      </w:r>
      <w:r w:rsidR="00734816">
        <w:t xml:space="preserve"> vous pouvez récupérer ce secret en ssh depuis le serveur avec la commande suivante :</w:t>
      </w:r>
    </w:p>
    <w:p w14:paraId="206571AB" w14:textId="044C991E" w:rsidR="00DA5F27" w:rsidRDefault="00734816" w:rsidP="00734816">
      <w:pPr>
        <w:ind w:firstLine="708"/>
        <w:rPr>
          <w:rStyle w:val="Accentuationlgre"/>
          <w:lang w:val="en-US"/>
        </w:rPr>
      </w:pPr>
      <w:r w:rsidRPr="00734816">
        <w:rPr>
          <w:rStyle w:val="Accentuationlgre"/>
          <w:lang w:val="en-US"/>
        </w:rPr>
        <w:t>kubectl config view --flatten --minify &gt; kubeconfig_minikube.yaml</w:t>
      </w:r>
      <w:r w:rsidR="00DA5F27" w:rsidRPr="00734816">
        <w:rPr>
          <w:rStyle w:val="Accentuationlgre"/>
          <w:lang w:val="en-US"/>
        </w:rPr>
        <w:t xml:space="preserve"> </w:t>
      </w:r>
    </w:p>
    <w:p w14:paraId="37EA001E" w14:textId="77777777" w:rsidR="00F917D4" w:rsidRPr="00734816" w:rsidRDefault="00F917D4" w:rsidP="00F917D4">
      <w:pPr>
        <w:rPr>
          <w:rStyle w:val="Accentuationlgre"/>
          <w:lang w:val="en-US"/>
        </w:rPr>
      </w:pPr>
    </w:p>
    <w:p w14:paraId="0D9BDA22" w14:textId="4D04D18F" w:rsidR="00DA5F27" w:rsidRPr="00734816" w:rsidRDefault="00DA5F27" w:rsidP="00DA5F27">
      <w:pPr>
        <w:rPr>
          <w:lang w:val="en-US"/>
        </w:rPr>
      </w:pPr>
    </w:p>
    <w:p w14:paraId="089AF652" w14:textId="77777777" w:rsidR="00DA5F27" w:rsidRPr="00734816" w:rsidRDefault="00DA5F27" w:rsidP="00DA5F27">
      <w:pPr>
        <w:rPr>
          <w:lang w:val="en-US"/>
        </w:rPr>
      </w:pPr>
    </w:p>
    <w:sectPr w:rsidR="00DA5F27" w:rsidRPr="00734816" w:rsidSect="00EE66C9">
      <w:headerReference w:type="default" r:id="rId12"/>
      <w:footerReference w:type="default" r:id="rId13"/>
      <w:pgSz w:w="11907" w:h="16840" w:code="9"/>
      <w:pgMar w:top="1417" w:right="1417" w:bottom="1417" w:left="1417" w:header="227" w:footer="582"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897992" w14:textId="77777777" w:rsidR="007D31C8" w:rsidRDefault="007D31C8" w:rsidP="006651C9">
      <w:r>
        <w:separator/>
      </w:r>
    </w:p>
  </w:endnote>
  <w:endnote w:type="continuationSeparator" w:id="0">
    <w:p w14:paraId="6DE747DC" w14:textId="77777777" w:rsidR="007D31C8" w:rsidRDefault="007D31C8"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1"/>
      <w:gridCol w:w="4532"/>
    </w:tblGrid>
    <w:tr w:rsidR="00AF15BE" w14:paraId="6F4EB2A8" w14:textId="77777777" w:rsidTr="009B39D9">
      <w:trPr>
        <w:trHeight w:hRule="exact" w:val="115"/>
        <w:jc w:val="center"/>
      </w:trPr>
      <w:tc>
        <w:tcPr>
          <w:tcW w:w="4541" w:type="dxa"/>
          <w:shd w:val="clear" w:color="auto" w:fill="4F81BD" w:themeFill="accent1"/>
          <w:tcMar>
            <w:top w:w="0" w:type="dxa"/>
            <w:bottom w:w="0" w:type="dxa"/>
          </w:tcMar>
        </w:tcPr>
        <w:p w14:paraId="2DDF0E6E" w14:textId="77777777" w:rsidR="00AF15BE" w:rsidRDefault="00AF15BE">
          <w:pPr>
            <w:pStyle w:val="En-tte"/>
            <w:rPr>
              <w:caps/>
              <w:sz w:val="18"/>
            </w:rPr>
          </w:pPr>
        </w:p>
      </w:tc>
      <w:tc>
        <w:tcPr>
          <w:tcW w:w="4532" w:type="dxa"/>
          <w:shd w:val="clear" w:color="auto" w:fill="4F81BD" w:themeFill="accent1"/>
          <w:tcMar>
            <w:top w:w="0" w:type="dxa"/>
            <w:bottom w:w="0" w:type="dxa"/>
          </w:tcMar>
        </w:tcPr>
        <w:p w14:paraId="613953BF" w14:textId="77777777" w:rsidR="00AF15BE" w:rsidRDefault="00AF15BE" w:rsidP="005C3540">
          <w:pPr>
            <w:pStyle w:val="En-tte"/>
            <w:rPr>
              <w:caps/>
              <w:sz w:val="18"/>
            </w:rPr>
          </w:pPr>
        </w:p>
      </w:tc>
    </w:tr>
  </w:tbl>
  <w:p w14:paraId="1CA10DD7" w14:textId="77777777" w:rsidR="00A57B23" w:rsidRDefault="00A57B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8E493E" w14:textId="77777777" w:rsidR="007D31C8" w:rsidRDefault="007D31C8" w:rsidP="006651C9">
      <w:r>
        <w:separator/>
      </w:r>
    </w:p>
  </w:footnote>
  <w:footnote w:type="continuationSeparator" w:id="0">
    <w:p w14:paraId="2568F38A" w14:textId="77777777" w:rsidR="007D31C8" w:rsidRDefault="007D31C8"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172B7F" w14:textId="6C7C2829" w:rsidR="005C3540" w:rsidRDefault="005C3540" w:rsidP="0003751D">
    <w:pPr>
      <w:pStyle w:val="En-tte"/>
      <w:ind w:left="1128" w:firstLine="4536"/>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A54EE"/>
    <w:multiLevelType w:val="hybridMultilevel"/>
    <w:tmpl w:val="D46A9EF0"/>
    <w:lvl w:ilvl="0" w:tplc="040C0001">
      <w:start w:val="1"/>
      <w:numFmt w:val="bullet"/>
      <w:lvlText w:val=""/>
      <w:lvlJc w:val="left"/>
      <w:pPr>
        <w:ind w:left="764" w:hanging="360"/>
      </w:pPr>
      <w:rPr>
        <w:rFonts w:ascii="Symbol" w:hAnsi="Symbol" w:hint="default"/>
      </w:rPr>
    </w:lvl>
    <w:lvl w:ilvl="1" w:tplc="040C0003" w:tentative="1">
      <w:start w:val="1"/>
      <w:numFmt w:val="bullet"/>
      <w:lvlText w:val="o"/>
      <w:lvlJc w:val="left"/>
      <w:pPr>
        <w:ind w:left="1484" w:hanging="360"/>
      </w:pPr>
      <w:rPr>
        <w:rFonts w:ascii="Courier New" w:hAnsi="Courier New" w:cs="Courier New" w:hint="default"/>
      </w:rPr>
    </w:lvl>
    <w:lvl w:ilvl="2" w:tplc="040C0005" w:tentative="1">
      <w:start w:val="1"/>
      <w:numFmt w:val="bullet"/>
      <w:lvlText w:val=""/>
      <w:lvlJc w:val="left"/>
      <w:pPr>
        <w:ind w:left="2204" w:hanging="360"/>
      </w:pPr>
      <w:rPr>
        <w:rFonts w:ascii="Wingdings" w:hAnsi="Wingdings" w:hint="default"/>
      </w:rPr>
    </w:lvl>
    <w:lvl w:ilvl="3" w:tplc="040C0001" w:tentative="1">
      <w:start w:val="1"/>
      <w:numFmt w:val="bullet"/>
      <w:lvlText w:val=""/>
      <w:lvlJc w:val="left"/>
      <w:pPr>
        <w:ind w:left="2924" w:hanging="360"/>
      </w:pPr>
      <w:rPr>
        <w:rFonts w:ascii="Symbol" w:hAnsi="Symbol" w:hint="default"/>
      </w:rPr>
    </w:lvl>
    <w:lvl w:ilvl="4" w:tplc="040C0003" w:tentative="1">
      <w:start w:val="1"/>
      <w:numFmt w:val="bullet"/>
      <w:lvlText w:val="o"/>
      <w:lvlJc w:val="left"/>
      <w:pPr>
        <w:ind w:left="3644" w:hanging="360"/>
      </w:pPr>
      <w:rPr>
        <w:rFonts w:ascii="Courier New" w:hAnsi="Courier New" w:cs="Courier New" w:hint="default"/>
      </w:rPr>
    </w:lvl>
    <w:lvl w:ilvl="5" w:tplc="040C0005" w:tentative="1">
      <w:start w:val="1"/>
      <w:numFmt w:val="bullet"/>
      <w:lvlText w:val=""/>
      <w:lvlJc w:val="left"/>
      <w:pPr>
        <w:ind w:left="4364" w:hanging="360"/>
      </w:pPr>
      <w:rPr>
        <w:rFonts w:ascii="Wingdings" w:hAnsi="Wingdings" w:hint="default"/>
      </w:rPr>
    </w:lvl>
    <w:lvl w:ilvl="6" w:tplc="040C0001" w:tentative="1">
      <w:start w:val="1"/>
      <w:numFmt w:val="bullet"/>
      <w:lvlText w:val=""/>
      <w:lvlJc w:val="left"/>
      <w:pPr>
        <w:ind w:left="5084" w:hanging="360"/>
      </w:pPr>
      <w:rPr>
        <w:rFonts w:ascii="Symbol" w:hAnsi="Symbol" w:hint="default"/>
      </w:rPr>
    </w:lvl>
    <w:lvl w:ilvl="7" w:tplc="040C0003" w:tentative="1">
      <w:start w:val="1"/>
      <w:numFmt w:val="bullet"/>
      <w:lvlText w:val="o"/>
      <w:lvlJc w:val="left"/>
      <w:pPr>
        <w:ind w:left="5804" w:hanging="360"/>
      </w:pPr>
      <w:rPr>
        <w:rFonts w:ascii="Courier New" w:hAnsi="Courier New" w:cs="Courier New" w:hint="default"/>
      </w:rPr>
    </w:lvl>
    <w:lvl w:ilvl="8" w:tplc="040C0005" w:tentative="1">
      <w:start w:val="1"/>
      <w:numFmt w:val="bullet"/>
      <w:lvlText w:val=""/>
      <w:lvlJc w:val="left"/>
      <w:pPr>
        <w:ind w:left="6524" w:hanging="360"/>
      </w:pPr>
      <w:rPr>
        <w:rFonts w:ascii="Wingdings" w:hAnsi="Wingdings" w:hint="default"/>
      </w:rPr>
    </w:lvl>
  </w:abstractNum>
  <w:abstractNum w:abstractNumId="1" w15:restartNumberingAfterBreak="0">
    <w:nsid w:val="025404D3"/>
    <w:multiLevelType w:val="hybridMultilevel"/>
    <w:tmpl w:val="68C24C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BE5B2A"/>
    <w:multiLevelType w:val="hybridMultilevel"/>
    <w:tmpl w:val="4A529D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024697"/>
    <w:multiLevelType w:val="hybridMultilevel"/>
    <w:tmpl w:val="97C28E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51196A"/>
    <w:multiLevelType w:val="hybridMultilevel"/>
    <w:tmpl w:val="9A3A1C60"/>
    <w:lvl w:ilvl="0" w:tplc="040C0017">
      <w:start w:val="1"/>
      <w:numFmt w:val="lowerLetter"/>
      <w:lvlText w:val="%1)"/>
      <w:lvlJc w:val="left"/>
      <w:pPr>
        <w:ind w:left="832" w:hanging="360"/>
      </w:pPr>
      <w:rPr>
        <w:rFonts w:hint="default"/>
      </w:rPr>
    </w:lvl>
    <w:lvl w:ilvl="1" w:tplc="040C0003" w:tentative="1">
      <w:start w:val="1"/>
      <w:numFmt w:val="bullet"/>
      <w:lvlText w:val="o"/>
      <w:lvlJc w:val="left"/>
      <w:pPr>
        <w:ind w:left="1552" w:hanging="360"/>
      </w:pPr>
      <w:rPr>
        <w:rFonts w:ascii="Courier New" w:hAnsi="Courier New" w:cs="Courier New" w:hint="default"/>
      </w:rPr>
    </w:lvl>
    <w:lvl w:ilvl="2" w:tplc="040C0005" w:tentative="1">
      <w:start w:val="1"/>
      <w:numFmt w:val="bullet"/>
      <w:lvlText w:val=""/>
      <w:lvlJc w:val="left"/>
      <w:pPr>
        <w:ind w:left="2272" w:hanging="360"/>
      </w:pPr>
      <w:rPr>
        <w:rFonts w:ascii="Wingdings" w:hAnsi="Wingdings" w:hint="default"/>
      </w:rPr>
    </w:lvl>
    <w:lvl w:ilvl="3" w:tplc="040C0001" w:tentative="1">
      <w:start w:val="1"/>
      <w:numFmt w:val="bullet"/>
      <w:lvlText w:val=""/>
      <w:lvlJc w:val="left"/>
      <w:pPr>
        <w:ind w:left="2992" w:hanging="360"/>
      </w:pPr>
      <w:rPr>
        <w:rFonts w:ascii="Symbol" w:hAnsi="Symbol" w:hint="default"/>
      </w:rPr>
    </w:lvl>
    <w:lvl w:ilvl="4" w:tplc="040C0003" w:tentative="1">
      <w:start w:val="1"/>
      <w:numFmt w:val="bullet"/>
      <w:lvlText w:val="o"/>
      <w:lvlJc w:val="left"/>
      <w:pPr>
        <w:ind w:left="3712" w:hanging="360"/>
      </w:pPr>
      <w:rPr>
        <w:rFonts w:ascii="Courier New" w:hAnsi="Courier New" w:cs="Courier New" w:hint="default"/>
      </w:rPr>
    </w:lvl>
    <w:lvl w:ilvl="5" w:tplc="040C0005" w:tentative="1">
      <w:start w:val="1"/>
      <w:numFmt w:val="bullet"/>
      <w:lvlText w:val=""/>
      <w:lvlJc w:val="left"/>
      <w:pPr>
        <w:ind w:left="4432" w:hanging="360"/>
      </w:pPr>
      <w:rPr>
        <w:rFonts w:ascii="Wingdings" w:hAnsi="Wingdings" w:hint="default"/>
      </w:rPr>
    </w:lvl>
    <w:lvl w:ilvl="6" w:tplc="040C0001" w:tentative="1">
      <w:start w:val="1"/>
      <w:numFmt w:val="bullet"/>
      <w:lvlText w:val=""/>
      <w:lvlJc w:val="left"/>
      <w:pPr>
        <w:ind w:left="5152" w:hanging="360"/>
      </w:pPr>
      <w:rPr>
        <w:rFonts w:ascii="Symbol" w:hAnsi="Symbol" w:hint="default"/>
      </w:rPr>
    </w:lvl>
    <w:lvl w:ilvl="7" w:tplc="040C0003" w:tentative="1">
      <w:start w:val="1"/>
      <w:numFmt w:val="bullet"/>
      <w:lvlText w:val="o"/>
      <w:lvlJc w:val="left"/>
      <w:pPr>
        <w:ind w:left="5872" w:hanging="360"/>
      </w:pPr>
      <w:rPr>
        <w:rFonts w:ascii="Courier New" w:hAnsi="Courier New" w:cs="Courier New" w:hint="default"/>
      </w:rPr>
    </w:lvl>
    <w:lvl w:ilvl="8" w:tplc="040C0005" w:tentative="1">
      <w:start w:val="1"/>
      <w:numFmt w:val="bullet"/>
      <w:lvlText w:val=""/>
      <w:lvlJc w:val="left"/>
      <w:pPr>
        <w:ind w:left="6592" w:hanging="360"/>
      </w:pPr>
      <w:rPr>
        <w:rFonts w:ascii="Wingdings" w:hAnsi="Wingdings" w:hint="default"/>
      </w:rPr>
    </w:lvl>
  </w:abstractNum>
  <w:abstractNum w:abstractNumId="5" w15:restartNumberingAfterBreak="0">
    <w:nsid w:val="114C35F9"/>
    <w:multiLevelType w:val="hybridMultilevel"/>
    <w:tmpl w:val="A1CEF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3C42E4"/>
    <w:multiLevelType w:val="hybridMultilevel"/>
    <w:tmpl w:val="AAFADC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6F73E99"/>
    <w:multiLevelType w:val="hybridMultilevel"/>
    <w:tmpl w:val="78B09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9B4806"/>
    <w:multiLevelType w:val="hybridMultilevel"/>
    <w:tmpl w:val="90662F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DE21239"/>
    <w:multiLevelType w:val="hybridMultilevel"/>
    <w:tmpl w:val="A028ADEC"/>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0" w15:restartNumberingAfterBreak="0">
    <w:nsid w:val="1F55338D"/>
    <w:multiLevelType w:val="hybridMultilevel"/>
    <w:tmpl w:val="E912F3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F74651A"/>
    <w:multiLevelType w:val="hybridMultilevel"/>
    <w:tmpl w:val="B4A25B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4D36742"/>
    <w:multiLevelType w:val="hybridMultilevel"/>
    <w:tmpl w:val="2D30DEF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258E0255"/>
    <w:multiLevelType w:val="hybridMultilevel"/>
    <w:tmpl w:val="514EB6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5E1712A"/>
    <w:multiLevelType w:val="hybridMultilevel"/>
    <w:tmpl w:val="416E77FA"/>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5" w15:restartNumberingAfterBreak="0">
    <w:nsid w:val="2713488D"/>
    <w:multiLevelType w:val="hybridMultilevel"/>
    <w:tmpl w:val="FB3CCA56"/>
    <w:lvl w:ilvl="0" w:tplc="040C000F">
      <w:start w:val="1"/>
      <w:numFmt w:val="decimal"/>
      <w:lvlText w:val="%1."/>
      <w:lvlJc w:val="left"/>
      <w:pPr>
        <w:ind w:left="770" w:hanging="360"/>
      </w:pPr>
    </w:lvl>
    <w:lvl w:ilvl="1" w:tplc="040C0019" w:tentative="1">
      <w:start w:val="1"/>
      <w:numFmt w:val="lowerLetter"/>
      <w:lvlText w:val="%2."/>
      <w:lvlJc w:val="left"/>
      <w:pPr>
        <w:ind w:left="1490" w:hanging="360"/>
      </w:pPr>
    </w:lvl>
    <w:lvl w:ilvl="2" w:tplc="040C001B" w:tentative="1">
      <w:start w:val="1"/>
      <w:numFmt w:val="lowerRoman"/>
      <w:lvlText w:val="%3."/>
      <w:lvlJc w:val="right"/>
      <w:pPr>
        <w:ind w:left="2210" w:hanging="180"/>
      </w:pPr>
    </w:lvl>
    <w:lvl w:ilvl="3" w:tplc="040C000F" w:tentative="1">
      <w:start w:val="1"/>
      <w:numFmt w:val="decimal"/>
      <w:lvlText w:val="%4."/>
      <w:lvlJc w:val="left"/>
      <w:pPr>
        <w:ind w:left="2930" w:hanging="360"/>
      </w:pPr>
    </w:lvl>
    <w:lvl w:ilvl="4" w:tplc="040C0019" w:tentative="1">
      <w:start w:val="1"/>
      <w:numFmt w:val="lowerLetter"/>
      <w:lvlText w:val="%5."/>
      <w:lvlJc w:val="left"/>
      <w:pPr>
        <w:ind w:left="3650" w:hanging="360"/>
      </w:pPr>
    </w:lvl>
    <w:lvl w:ilvl="5" w:tplc="040C001B" w:tentative="1">
      <w:start w:val="1"/>
      <w:numFmt w:val="lowerRoman"/>
      <w:lvlText w:val="%6."/>
      <w:lvlJc w:val="right"/>
      <w:pPr>
        <w:ind w:left="4370" w:hanging="180"/>
      </w:pPr>
    </w:lvl>
    <w:lvl w:ilvl="6" w:tplc="040C000F" w:tentative="1">
      <w:start w:val="1"/>
      <w:numFmt w:val="decimal"/>
      <w:lvlText w:val="%7."/>
      <w:lvlJc w:val="left"/>
      <w:pPr>
        <w:ind w:left="5090" w:hanging="360"/>
      </w:pPr>
    </w:lvl>
    <w:lvl w:ilvl="7" w:tplc="040C0019" w:tentative="1">
      <w:start w:val="1"/>
      <w:numFmt w:val="lowerLetter"/>
      <w:lvlText w:val="%8."/>
      <w:lvlJc w:val="left"/>
      <w:pPr>
        <w:ind w:left="5810" w:hanging="360"/>
      </w:pPr>
    </w:lvl>
    <w:lvl w:ilvl="8" w:tplc="040C001B" w:tentative="1">
      <w:start w:val="1"/>
      <w:numFmt w:val="lowerRoman"/>
      <w:lvlText w:val="%9."/>
      <w:lvlJc w:val="right"/>
      <w:pPr>
        <w:ind w:left="6530" w:hanging="180"/>
      </w:pPr>
    </w:lvl>
  </w:abstractNum>
  <w:abstractNum w:abstractNumId="16" w15:restartNumberingAfterBreak="0">
    <w:nsid w:val="2AB757BA"/>
    <w:multiLevelType w:val="hybridMultilevel"/>
    <w:tmpl w:val="7B5C08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E861976"/>
    <w:multiLevelType w:val="hybridMultilevel"/>
    <w:tmpl w:val="DDE0935A"/>
    <w:lvl w:ilvl="0" w:tplc="040C0001">
      <w:start w:val="1"/>
      <w:numFmt w:val="bullet"/>
      <w:lvlText w:val=""/>
      <w:lvlJc w:val="left"/>
      <w:pPr>
        <w:ind w:left="761" w:hanging="360"/>
      </w:pPr>
      <w:rPr>
        <w:rFonts w:ascii="Symbol" w:hAnsi="Symbol" w:hint="default"/>
      </w:rPr>
    </w:lvl>
    <w:lvl w:ilvl="1" w:tplc="040C0003" w:tentative="1">
      <w:start w:val="1"/>
      <w:numFmt w:val="bullet"/>
      <w:lvlText w:val="o"/>
      <w:lvlJc w:val="left"/>
      <w:pPr>
        <w:ind w:left="1481" w:hanging="360"/>
      </w:pPr>
      <w:rPr>
        <w:rFonts w:ascii="Courier New" w:hAnsi="Courier New" w:cs="Courier New" w:hint="default"/>
      </w:rPr>
    </w:lvl>
    <w:lvl w:ilvl="2" w:tplc="040C0005" w:tentative="1">
      <w:start w:val="1"/>
      <w:numFmt w:val="bullet"/>
      <w:lvlText w:val=""/>
      <w:lvlJc w:val="left"/>
      <w:pPr>
        <w:ind w:left="2201" w:hanging="360"/>
      </w:pPr>
      <w:rPr>
        <w:rFonts w:ascii="Wingdings" w:hAnsi="Wingdings" w:hint="default"/>
      </w:rPr>
    </w:lvl>
    <w:lvl w:ilvl="3" w:tplc="040C0001" w:tentative="1">
      <w:start w:val="1"/>
      <w:numFmt w:val="bullet"/>
      <w:lvlText w:val=""/>
      <w:lvlJc w:val="left"/>
      <w:pPr>
        <w:ind w:left="2921" w:hanging="360"/>
      </w:pPr>
      <w:rPr>
        <w:rFonts w:ascii="Symbol" w:hAnsi="Symbol" w:hint="default"/>
      </w:rPr>
    </w:lvl>
    <w:lvl w:ilvl="4" w:tplc="040C0003" w:tentative="1">
      <w:start w:val="1"/>
      <w:numFmt w:val="bullet"/>
      <w:lvlText w:val="o"/>
      <w:lvlJc w:val="left"/>
      <w:pPr>
        <w:ind w:left="3641" w:hanging="360"/>
      </w:pPr>
      <w:rPr>
        <w:rFonts w:ascii="Courier New" w:hAnsi="Courier New" w:cs="Courier New" w:hint="default"/>
      </w:rPr>
    </w:lvl>
    <w:lvl w:ilvl="5" w:tplc="040C0005" w:tentative="1">
      <w:start w:val="1"/>
      <w:numFmt w:val="bullet"/>
      <w:lvlText w:val=""/>
      <w:lvlJc w:val="left"/>
      <w:pPr>
        <w:ind w:left="4361" w:hanging="360"/>
      </w:pPr>
      <w:rPr>
        <w:rFonts w:ascii="Wingdings" w:hAnsi="Wingdings" w:hint="default"/>
      </w:rPr>
    </w:lvl>
    <w:lvl w:ilvl="6" w:tplc="040C0001" w:tentative="1">
      <w:start w:val="1"/>
      <w:numFmt w:val="bullet"/>
      <w:lvlText w:val=""/>
      <w:lvlJc w:val="left"/>
      <w:pPr>
        <w:ind w:left="5081" w:hanging="360"/>
      </w:pPr>
      <w:rPr>
        <w:rFonts w:ascii="Symbol" w:hAnsi="Symbol" w:hint="default"/>
      </w:rPr>
    </w:lvl>
    <w:lvl w:ilvl="7" w:tplc="040C0003" w:tentative="1">
      <w:start w:val="1"/>
      <w:numFmt w:val="bullet"/>
      <w:lvlText w:val="o"/>
      <w:lvlJc w:val="left"/>
      <w:pPr>
        <w:ind w:left="5801" w:hanging="360"/>
      </w:pPr>
      <w:rPr>
        <w:rFonts w:ascii="Courier New" w:hAnsi="Courier New" w:cs="Courier New" w:hint="default"/>
      </w:rPr>
    </w:lvl>
    <w:lvl w:ilvl="8" w:tplc="040C0005" w:tentative="1">
      <w:start w:val="1"/>
      <w:numFmt w:val="bullet"/>
      <w:lvlText w:val=""/>
      <w:lvlJc w:val="left"/>
      <w:pPr>
        <w:ind w:left="6521" w:hanging="360"/>
      </w:pPr>
      <w:rPr>
        <w:rFonts w:ascii="Wingdings" w:hAnsi="Wingdings" w:hint="default"/>
      </w:rPr>
    </w:lvl>
  </w:abstractNum>
  <w:abstractNum w:abstractNumId="18" w15:restartNumberingAfterBreak="0">
    <w:nsid w:val="34974035"/>
    <w:multiLevelType w:val="hybridMultilevel"/>
    <w:tmpl w:val="E38C0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C9C79FE"/>
    <w:multiLevelType w:val="hybridMultilevel"/>
    <w:tmpl w:val="AE2EA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FB67788"/>
    <w:multiLevelType w:val="hybridMultilevel"/>
    <w:tmpl w:val="EFCC1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18B45EB"/>
    <w:multiLevelType w:val="hybridMultilevel"/>
    <w:tmpl w:val="92B802E4"/>
    <w:lvl w:ilvl="0" w:tplc="44A84718">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7AA52F0"/>
    <w:multiLevelType w:val="hybridMultilevel"/>
    <w:tmpl w:val="029EDC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9364028"/>
    <w:multiLevelType w:val="hybridMultilevel"/>
    <w:tmpl w:val="F370A3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32E30F8"/>
    <w:multiLevelType w:val="hybridMultilevel"/>
    <w:tmpl w:val="EF88CE30"/>
    <w:lvl w:ilvl="0" w:tplc="44A84718">
      <w:start w:val="1"/>
      <w:numFmt w:val="decimal"/>
      <w:lvlText w:val="%1."/>
      <w:lvlJc w:val="left"/>
      <w:pPr>
        <w:ind w:left="780" w:hanging="360"/>
      </w:pPr>
      <w:rPr>
        <w:rFonts w:hint="default"/>
      </w:r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25" w15:restartNumberingAfterBreak="0">
    <w:nsid w:val="640F6949"/>
    <w:multiLevelType w:val="hybridMultilevel"/>
    <w:tmpl w:val="D3D88A82"/>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6" w15:restartNumberingAfterBreak="0">
    <w:nsid w:val="65F06CFB"/>
    <w:multiLevelType w:val="hybridMultilevel"/>
    <w:tmpl w:val="E8F6AB7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C74700B"/>
    <w:multiLevelType w:val="hybridMultilevel"/>
    <w:tmpl w:val="C986C25E"/>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C984F1F"/>
    <w:multiLevelType w:val="hybridMultilevel"/>
    <w:tmpl w:val="59800E78"/>
    <w:lvl w:ilvl="0" w:tplc="040C000F">
      <w:start w:val="1"/>
      <w:numFmt w:val="decimal"/>
      <w:lvlText w:val="%1."/>
      <w:lvlJc w:val="left"/>
      <w:pPr>
        <w:ind w:left="780" w:hanging="360"/>
      </w:pPr>
    </w:lvl>
    <w:lvl w:ilvl="1" w:tplc="040C0019">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29" w15:restartNumberingAfterBreak="0">
    <w:nsid w:val="70E72342"/>
    <w:multiLevelType w:val="hybridMultilevel"/>
    <w:tmpl w:val="C30C5484"/>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30" w15:restartNumberingAfterBreak="0">
    <w:nsid w:val="734F7830"/>
    <w:multiLevelType w:val="hybridMultilevel"/>
    <w:tmpl w:val="4F8E77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7BF3577"/>
    <w:multiLevelType w:val="hybridMultilevel"/>
    <w:tmpl w:val="986AA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85358AF"/>
    <w:multiLevelType w:val="hybridMultilevel"/>
    <w:tmpl w:val="EC005D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9550A18"/>
    <w:multiLevelType w:val="hybridMultilevel"/>
    <w:tmpl w:val="CD4463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A240186"/>
    <w:multiLevelType w:val="hybridMultilevel"/>
    <w:tmpl w:val="1BF04D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BA06F59"/>
    <w:multiLevelType w:val="hybridMultilevel"/>
    <w:tmpl w:val="3BAEFCF6"/>
    <w:lvl w:ilvl="0" w:tplc="FC500E9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DC121BF"/>
    <w:multiLevelType w:val="hybridMultilevel"/>
    <w:tmpl w:val="9B7A1E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3733571">
    <w:abstractNumId w:val="10"/>
  </w:num>
  <w:num w:numId="2" w16cid:durableId="788430579">
    <w:abstractNumId w:val="33"/>
  </w:num>
  <w:num w:numId="3" w16cid:durableId="811554867">
    <w:abstractNumId w:val="29"/>
  </w:num>
  <w:num w:numId="4" w16cid:durableId="576593190">
    <w:abstractNumId w:val="27"/>
  </w:num>
  <w:num w:numId="5" w16cid:durableId="1365986389">
    <w:abstractNumId w:val="13"/>
  </w:num>
  <w:num w:numId="6" w16cid:durableId="1097991321">
    <w:abstractNumId w:val="9"/>
  </w:num>
  <w:num w:numId="7" w16cid:durableId="16589829">
    <w:abstractNumId w:val="3"/>
  </w:num>
  <w:num w:numId="8" w16cid:durableId="383604791">
    <w:abstractNumId w:val="5"/>
  </w:num>
  <w:num w:numId="9" w16cid:durableId="1132287865">
    <w:abstractNumId w:val="4"/>
  </w:num>
  <w:num w:numId="10" w16cid:durableId="1606384507">
    <w:abstractNumId w:val="31"/>
  </w:num>
  <w:num w:numId="11" w16cid:durableId="102068884">
    <w:abstractNumId w:val="34"/>
  </w:num>
  <w:num w:numId="12" w16cid:durableId="1770813943">
    <w:abstractNumId w:val="23"/>
  </w:num>
  <w:num w:numId="13" w16cid:durableId="2090232089">
    <w:abstractNumId w:val="16"/>
  </w:num>
  <w:num w:numId="14" w16cid:durableId="346756504">
    <w:abstractNumId w:val="8"/>
  </w:num>
  <w:num w:numId="15" w16cid:durableId="2076976994">
    <w:abstractNumId w:val="6"/>
  </w:num>
  <w:num w:numId="16" w16cid:durableId="1480926997">
    <w:abstractNumId w:val="2"/>
  </w:num>
  <w:num w:numId="17" w16cid:durableId="1528055923">
    <w:abstractNumId w:val="11"/>
  </w:num>
  <w:num w:numId="18" w16cid:durableId="398137524">
    <w:abstractNumId w:val="28"/>
  </w:num>
  <w:num w:numId="19" w16cid:durableId="1847672261">
    <w:abstractNumId w:val="35"/>
  </w:num>
  <w:num w:numId="20" w16cid:durableId="1926106684">
    <w:abstractNumId w:val="20"/>
  </w:num>
  <w:num w:numId="21" w16cid:durableId="615721485">
    <w:abstractNumId w:val="30"/>
  </w:num>
  <w:num w:numId="22" w16cid:durableId="1906330366">
    <w:abstractNumId w:val="19"/>
  </w:num>
  <w:num w:numId="23" w16cid:durableId="1287079487">
    <w:abstractNumId w:val="24"/>
  </w:num>
  <w:num w:numId="24" w16cid:durableId="308562406">
    <w:abstractNumId w:val="21"/>
  </w:num>
  <w:num w:numId="25" w16cid:durableId="1991933635">
    <w:abstractNumId w:val="25"/>
  </w:num>
  <w:num w:numId="26" w16cid:durableId="781264797">
    <w:abstractNumId w:val="36"/>
  </w:num>
  <w:num w:numId="27" w16cid:durableId="1112020168">
    <w:abstractNumId w:val="26"/>
  </w:num>
  <w:num w:numId="28" w16cid:durableId="1059017580">
    <w:abstractNumId w:val="15"/>
  </w:num>
  <w:num w:numId="29" w16cid:durableId="198513855">
    <w:abstractNumId w:val="7"/>
  </w:num>
  <w:num w:numId="30" w16cid:durableId="257450598">
    <w:abstractNumId w:val="18"/>
  </w:num>
  <w:num w:numId="31" w16cid:durableId="1915626507">
    <w:abstractNumId w:val="0"/>
  </w:num>
  <w:num w:numId="32" w16cid:durableId="186255147">
    <w:abstractNumId w:val="12"/>
  </w:num>
  <w:num w:numId="33" w16cid:durableId="1609921430">
    <w:abstractNumId w:val="1"/>
  </w:num>
  <w:num w:numId="34" w16cid:durableId="261229857">
    <w:abstractNumId w:val="22"/>
  </w:num>
  <w:num w:numId="35" w16cid:durableId="778722564">
    <w:abstractNumId w:val="14"/>
  </w:num>
  <w:num w:numId="36" w16cid:durableId="1054046088">
    <w:abstractNumId w:val="32"/>
  </w:num>
  <w:num w:numId="37" w16cid:durableId="884739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6AD"/>
    <w:rsid w:val="0000485D"/>
    <w:rsid w:val="00007ED2"/>
    <w:rsid w:val="00013D0E"/>
    <w:rsid w:val="0002599F"/>
    <w:rsid w:val="000326C5"/>
    <w:rsid w:val="00032BFF"/>
    <w:rsid w:val="0003751D"/>
    <w:rsid w:val="00045DEF"/>
    <w:rsid w:val="000518A1"/>
    <w:rsid w:val="0005572A"/>
    <w:rsid w:val="00057E50"/>
    <w:rsid w:val="00066BB3"/>
    <w:rsid w:val="00071978"/>
    <w:rsid w:val="000725F1"/>
    <w:rsid w:val="00072BF6"/>
    <w:rsid w:val="00074607"/>
    <w:rsid w:val="00076471"/>
    <w:rsid w:val="000861DC"/>
    <w:rsid w:val="000873FC"/>
    <w:rsid w:val="00090D67"/>
    <w:rsid w:val="00092551"/>
    <w:rsid w:val="000A2676"/>
    <w:rsid w:val="000B4196"/>
    <w:rsid w:val="000B461F"/>
    <w:rsid w:val="000B46C5"/>
    <w:rsid w:val="000B6ACA"/>
    <w:rsid w:val="000C7689"/>
    <w:rsid w:val="000D2280"/>
    <w:rsid w:val="000D556E"/>
    <w:rsid w:val="000E4EEF"/>
    <w:rsid w:val="000E75AC"/>
    <w:rsid w:val="000F51FA"/>
    <w:rsid w:val="00107027"/>
    <w:rsid w:val="001113C1"/>
    <w:rsid w:val="001115C6"/>
    <w:rsid w:val="00122999"/>
    <w:rsid w:val="00123305"/>
    <w:rsid w:val="00131FC2"/>
    <w:rsid w:val="00134A53"/>
    <w:rsid w:val="0014517A"/>
    <w:rsid w:val="00152AE0"/>
    <w:rsid w:val="00153ABC"/>
    <w:rsid w:val="00154F18"/>
    <w:rsid w:val="001575ED"/>
    <w:rsid w:val="00161E5C"/>
    <w:rsid w:val="001671E1"/>
    <w:rsid w:val="001730CA"/>
    <w:rsid w:val="00176772"/>
    <w:rsid w:val="00180283"/>
    <w:rsid w:val="00182A8F"/>
    <w:rsid w:val="00185C33"/>
    <w:rsid w:val="001920A3"/>
    <w:rsid w:val="001921E0"/>
    <w:rsid w:val="00194443"/>
    <w:rsid w:val="00196A9D"/>
    <w:rsid w:val="001A02BE"/>
    <w:rsid w:val="001A2147"/>
    <w:rsid w:val="001A27DC"/>
    <w:rsid w:val="001B37B1"/>
    <w:rsid w:val="001B5F81"/>
    <w:rsid w:val="001C521D"/>
    <w:rsid w:val="001D0DEF"/>
    <w:rsid w:val="001D69C1"/>
    <w:rsid w:val="001E118F"/>
    <w:rsid w:val="001E280D"/>
    <w:rsid w:val="001E5489"/>
    <w:rsid w:val="001F1EF8"/>
    <w:rsid w:val="001F2605"/>
    <w:rsid w:val="001F4B86"/>
    <w:rsid w:val="001F68A2"/>
    <w:rsid w:val="00201A4B"/>
    <w:rsid w:val="00202362"/>
    <w:rsid w:val="0020328F"/>
    <w:rsid w:val="002100C2"/>
    <w:rsid w:val="0021426E"/>
    <w:rsid w:val="00214E3F"/>
    <w:rsid w:val="00217F33"/>
    <w:rsid w:val="00221165"/>
    <w:rsid w:val="00241323"/>
    <w:rsid w:val="002511DF"/>
    <w:rsid w:val="002520AA"/>
    <w:rsid w:val="00252338"/>
    <w:rsid w:val="002534DD"/>
    <w:rsid w:val="00255463"/>
    <w:rsid w:val="002658D5"/>
    <w:rsid w:val="00265C1F"/>
    <w:rsid w:val="002714F1"/>
    <w:rsid w:val="002741F6"/>
    <w:rsid w:val="00285BE6"/>
    <w:rsid w:val="002867A3"/>
    <w:rsid w:val="00293E2E"/>
    <w:rsid w:val="00295486"/>
    <w:rsid w:val="002A0C8D"/>
    <w:rsid w:val="002A1D30"/>
    <w:rsid w:val="002A5865"/>
    <w:rsid w:val="002A724D"/>
    <w:rsid w:val="002B1287"/>
    <w:rsid w:val="002B2F0D"/>
    <w:rsid w:val="002B71D6"/>
    <w:rsid w:val="002C6F00"/>
    <w:rsid w:val="002D3BE8"/>
    <w:rsid w:val="002D4C89"/>
    <w:rsid w:val="002E0B20"/>
    <w:rsid w:val="002E0E2B"/>
    <w:rsid w:val="002E5EC9"/>
    <w:rsid w:val="002E6D5D"/>
    <w:rsid w:val="002E7726"/>
    <w:rsid w:val="002E77BE"/>
    <w:rsid w:val="002F09DD"/>
    <w:rsid w:val="002F2000"/>
    <w:rsid w:val="002F363A"/>
    <w:rsid w:val="002F49ED"/>
    <w:rsid w:val="002F4CDD"/>
    <w:rsid w:val="002F4FD5"/>
    <w:rsid w:val="002F521E"/>
    <w:rsid w:val="00302F0D"/>
    <w:rsid w:val="00304136"/>
    <w:rsid w:val="00305373"/>
    <w:rsid w:val="003124CF"/>
    <w:rsid w:val="0031352A"/>
    <w:rsid w:val="00313B43"/>
    <w:rsid w:val="00320043"/>
    <w:rsid w:val="00350A41"/>
    <w:rsid w:val="003520EE"/>
    <w:rsid w:val="0035314B"/>
    <w:rsid w:val="00357DC3"/>
    <w:rsid w:val="003619FF"/>
    <w:rsid w:val="0036357B"/>
    <w:rsid w:val="00364ADF"/>
    <w:rsid w:val="00371DF6"/>
    <w:rsid w:val="00377330"/>
    <w:rsid w:val="003801EC"/>
    <w:rsid w:val="00380CC9"/>
    <w:rsid w:val="003874D9"/>
    <w:rsid w:val="00392ED9"/>
    <w:rsid w:val="00397BA4"/>
    <w:rsid w:val="003A3A67"/>
    <w:rsid w:val="003A592C"/>
    <w:rsid w:val="003B10D4"/>
    <w:rsid w:val="003B2581"/>
    <w:rsid w:val="003B3E17"/>
    <w:rsid w:val="003B5121"/>
    <w:rsid w:val="003C0301"/>
    <w:rsid w:val="003C40E1"/>
    <w:rsid w:val="003D69AE"/>
    <w:rsid w:val="003E456F"/>
    <w:rsid w:val="003E4F73"/>
    <w:rsid w:val="003F2DC2"/>
    <w:rsid w:val="003F4F1D"/>
    <w:rsid w:val="0040059E"/>
    <w:rsid w:val="00400D7C"/>
    <w:rsid w:val="00407D4A"/>
    <w:rsid w:val="00410A98"/>
    <w:rsid w:val="00424023"/>
    <w:rsid w:val="00432AD8"/>
    <w:rsid w:val="004368C7"/>
    <w:rsid w:val="00437B45"/>
    <w:rsid w:val="004429EE"/>
    <w:rsid w:val="004444FC"/>
    <w:rsid w:val="004445F7"/>
    <w:rsid w:val="00445379"/>
    <w:rsid w:val="00446C3E"/>
    <w:rsid w:val="00452DC5"/>
    <w:rsid w:val="00463284"/>
    <w:rsid w:val="00466365"/>
    <w:rsid w:val="00472D22"/>
    <w:rsid w:val="00472FC1"/>
    <w:rsid w:val="004820DC"/>
    <w:rsid w:val="00483599"/>
    <w:rsid w:val="00492E05"/>
    <w:rsid w:val="00495FD3"/>
    <w:rsid w:val="00497DDF"/>
    <w:rsid w:val="004A4ED1"/>
    <w:rsid w:val="004A6277"/>
    <w:rsid w:val="004B2C48"/>
    <w:rsid w:val="004B489C"/>
    <w:rsid w:val="004B5E09"/>
    <w:rsid w:val="004D465D"/>
    <w:rsid w:val="004E5635"/>
    <w:rsid w:val="004E5AF0"/>
    <w:rsid w:val="004F4F26"/>
    <w:rsid w:val="004F75DB"/>
    <w:rsid w:val="00502FCF"/>
    <w:rsid w:val="00504320"/>
    <w:rsid w:val="005052F7"/>
    <w:rsid w:val="00505F8A"/>
    <w:rsid w:val="00506C9C"/>
    <w:rsid w:val="005077C0"/>
    <w:rsid w:val="00515EF9"/>
    <w:rsid w:val="00521899"/>
    <w:rsid w:val="00521FA9"/>
    <w:rsid w:val="00525EA4"/>
    <w:rsid w:val="00526DD1"/>
    <w:rsid w:val="005410AD"/>
    <w:rsid w:val="00542763"/>
    <w:rsid w:val="0054289B"/>
    <w:rsid w:val="00546136"/>
    <w:rsid w:val="0055176B"/>
    <w:rsid w:val="00552A23"/>
    <w:rsid w:val="00552B5D"/>
    <w:rsid w:val="005558A4"/>
    <w:rsid w:val="005615E4"/>
    <w:rsid w:val="00565308"/>
    <w:rsid w:val="00571323"/>
    <w:rsid w:val="00571F59"/>
    <w:rsid w:val="005747E4"/>
    <w:rsid w:val="00575BBF"/>
    <w:rsid w:val="005779E6"/>
    <w:rsid w:val="0058028A"/>
    <w:rsid w:val="005805D5"/>
    <w:rsid w:val="00582595"/>
    <w:rsid w:val="00582737"/>
    <w:rsid w:val="0058332A"/>
    <w:rsid w:val="00584EF7"/>
    <w:rsid w:val="005855F9"/>
    <w:rsid w:val="005879B8"/>
    <w:rsid w:val="0059516D"/>
    <w:rsid w:val="005A297E"/>
    <w:rsid w:val="005A6305"/>
    <w:rsid w:val="005B08A2"/>
    <w:rsid w:val="005B1FDF"/>
    <w:rsid w:val="005B2C5A"/>
    <w:rsid w:val="005C1427"/>
    <w:rsid w:val="005C1A21"/>
    <w:rsid w:val="005C2C98"/>
    <w:rsid w:val="005C31B3"/>
    <w:rsid w:val="005C3540"/>
    <w:rsid w:val="005D55E0"/>
    <w:rsid w:val="005D63CC"/>
    <w:rsid w:val="005E3334"/>
    <w:rsid w:val="005E51C9"/>
    <w:rsid w:val="005E5538"/>
    <w:rsid w:val="005E5A7C"/>
    <w:rsid w:val="005E7BA4"/>
    <w:rsid w:val="005F28D3"/>
    <w:rsid w:val="00605E6E"/>
    <w:rsid w:val="00607041"/>
    <w:rsid w:val="00614341"/>
    <w:rsid w:val="006210A8"/>
    <w:rsid w:val="00624450"/>
    <w:rsid w:val="00625871"/>
    <w:rsid w:val="00631A7C"/>
    <w:rsid w:val="0063502F"/>
    <w:rsid w:val="00636514"/>
    <w:rsid w:val="00643F60"/>
    <w:rsid w:val="00645855"/>
    <w:rsid w:val="00646D50"/>
    <w:rsid w:val="00650274"/>
    <w:rsid w:val="00650338"/>
    <w:rsid w:val="006603EA"/>
    <w:rsid w:val="006651C9"/>
    <w:rsid w:val="006656E4"/>
    <w:rsid w:val="00671BF1"/>
    <w:rsid w:val="006835F4"/>
    <w:rsid w:val="00691EBA"/>
    <w:rsid w:val="00693B96"/>
    <w:rsid w:val="006A3BEE"/>
    <w:rsid w:val="006A421E"/>
    <w:rsid w:val="006B161D"/>
    <w:rsid w:val="006B445E"/>
    <w:rsid w:val="006C2196"/>
    <w:rsid w:val="006C55F8"/>
    <w:rsid w:val="006D68B3"/>
    <w:rsid w:val="006E2763"/>
    <w:rsid w:val="006E2C1B"/>
    <w:rsid w:val="006F1278"/>
    <w:rsid w:val="006F686E"/>
    <w:rsid w:val="006F6D29"/>
    <w:rsid w:val="006F7F1D"/>
    <w:rsid w:val="00700BE4"/>
    <w:rsid w:val="00707C10"/>
    <w:rsid w:val="00710104"/>
    <w:rsid w:val="0071019C"/>
    <w:rsid w:val="00710E8A"/>
    <w:rsid w:val="007113F3"/>
    <w:rsid w:val="00712275"/>
    <w:rsid w:val="007126C3"/>
    <w:rsid w:val="0072073C"/>
    <w:rsid w:val="00726528"/>
    <w:rsid w:val="007315E2"/>
    <w:rsid w:val="00732025"/>
    <w:rsid w:val="00734028"/>
    <w:rsid w:val="007340A8"/>
    <w:rsid w:val="00734363"/>
    <w:rsid w:val="00734816"/>
    <w:rsid w:val="00745D4B"/>
    <w:rsid w:val="0074795A"/>
    <w:rsid w:val="00752973"/>
    <w:rsid w:val="00767D69"/>
    <w:rsid w:val="007764F0"/>
    <w:rsid w:val="00776B89"/>
    <w:rsid w:val="00791E98"/>
    <w:rsid w:val="007950E9"/>
    <w:rsid w:val="00796D28"/>
    <w:rsid w:val="007975A2"/>
    <w:rsid w:val="007A504C"/>
    <w:rsid w:val="007A729F"/>
    <w:rsid w:val="007B1001"/>
    <w:rsid w:val="007C1788"/>
    <w:rsid w:val="007C1FAF"/>
    <w:rsid w:val="007C3679"/>
    <w:rsid w:val="007C3917"/>
    <w:rsid w:val="007D31C8"/>
    <w:rsid w:val="007E4D8D"/>
    <w:rsid w:val="007F5354"/>
    <w:rsid w:val="007F5820"/>
    <w:rsid w:val="008016EF"/>
    <w:rsid w:val="00803966"/>
    <w:rsid w:val="00805CB1"/>
    <w:rsid w:val="00807216"/>
    <w:rsid w:val="008146EC"/>
    <w:rsid w:val="00821BDD"/>
    <w:rsid w:val="00834035"/>
    <w:rsid w:val="00835571"/>
    <w:rsid w:val="00835DDC"/>
    <w:rsid w:val="00836909"/>
    <w:rsid w:val="00845675"/>
    <w:rsid w:val="00845E11"/>
    <w:rsid w:val="00855C36"/>
    <w:rsid w:val="00856525"/>
    <w:rsid w:val="00860D93"/>
    <w:rsid w:val="0086141A"/>
    <w:rsid w:val="00863507"/>
    <w:rsid w:val="00866610"/>
    <w:rsid w:val="00870FD9"/>
    <w:rsid w:val="0087101A"/>
    <w:rsid w:val="00871C45"/>
    <w:rsid w:val="008733C6"/>
    <w:rsid w:val="008756D7"/>
    <w:rsid w:val="00875FDB"/>
    <w:rsid w:val="00884BD7"/>
    <w:rsid w:val="00886F82"/>
    <w:rsid w:val="00887563"/>
    <w:rsid w:val="008915FD"/>
    <w:rsid w:val="00893788"/>
    <w:rsid w:val="00896134"/>
    <w:rsid w:val="0089726B"/>
    <w:rsid w:val="008A394D"/>
    <w:rsid w:val="008A6368"/>
    <w:rsid w:val="008B790A"/>
    <w:rsid w:val="008C0B3E"/>
    <w:rsid w:val="008D1A02"/>
    <w:rsid w:val="008D639E"/>
    <w:rsid w:val="008E2038"/>
    <w:rsid w:val="008E5F95"/>
    <w:rsid w:val="008E74CD"/>
    <w:rsid w:val="008F1D78"/>
    <w:rsid w:val="008F3CC7"/>
    <w:rsid w:val="0090099A"/>
    <w:rsid w:val="00901EB1"/>
    <w:rsid w:val="00907377"/>
    <w:rsid w:val="009074D0"/>
    <w:rsid w:val="00911EEF"/>
    <w:rsid w:val="00926C86"/>
    <w:rsid w:val="009302D4"/>
    <w:rsid w:val="00930E93"/>
    <w:rsid w:val="009379EF"/>
    <w:rsid w:val="009407C1"/>
    <w:rsid w:val="0094157E"/>
    <w:rsid w:val="00944433"/>
    <w:rsid w:val="00944F79"/>
    <w:rsid w:val="009468E5"/>
    <w:rsid w:val="00951D85"/>
    <w:rsid w:val="00960300"/>
    <w:rsid w:val="00961A82"/>
    <w:rsid w:val="0096398A"/>
    <w:rsid w:val="00964EDD"/>
    <w:rsid w:val="00965535"/>
    <w:rsid w:val="0096624E"/>
    <w:rsid w:val="00967468"/>
    <w:rsid w:val="0097396E"/>
    <w:rsid w:val="0099176E"/>
    <w:rsid w:val="00997B6A"/>
    <w:rsid w:val="009A464A"/>
    <w:rsid w:val="009A5F32"/>
    <w:rsid w:val="009A6D3D"/>
    <w:rsid w:val="009B39D9"/>
    <w:rsid w:val="009C1086"/>
    <w:rsid w:val="009C4DA8"/>
    <w:rsid w:val="009C67D6"/>
    <w:rsid w:val="009E1DDD"/>
    <w:rsid w:val="009E3987"/>
    <w:rsid w:val="00A00C70"/>
    <w:rsid w:val="00A0722E"/>
    <w:rsid w:val="00A17A37"/>
    <w:rsid w:val="00A249E8"/>
    <w:rsid w:val="00A27E6E"/>
    <w:rsid w:val="00A409AA"/>
    <w:rsid w:val="00A5063F"/>
    <w:rsid w:val="00A50E1B"/>
    <w:rsid w:val="00A57B23"/>
    <w:rsid w:val="00A618BE"/>
    <w:rsid w:val="00A65937"/>
    <w:rsid w:val="00A847A1"/>
    <w:rsid w:val="00AA04D5"/>
    <w:rsid w:val="00AA104F"/>
    <w:rsid w:val="00AB2536"/>
    <w:rsid w:val="00AB65BF"/>
    <w:rsid w:val="00AC0341"/>
    <w:rsid w:val="00AD0E7D"/>
    <w:rsid w:val="00AE50EB"/>
    <w:rsid w:val="00AF0230"/>
    <w:rsid w:val="00AF15BE"/>
    <w:rsid w:val="00AF49A6"/>
    <w:rsid w:val="00AF5C3D"/>
    <w:rsid w:val="00AF7742"/>
    <w:rsid w:val="00AF79D3"/>
    <w:rsid w:val="00B01FA0"/>
    <w:rsid w:val="00B06D3B"/>
    <w:rsid w:val="00B14B9C"/>
    <w:rsid w:val="00B22E50"/>
    <w:rsid w:val="00B275E1"/>
    <w:rsid w:val="00B34CC3"/>
    <w:rsid w:val="00B3766B"/>
    <w:rsid w:val="00B37BBE"/>
    <w:rsid w:val="00B43952"/>
    <w:rsid w:val="00B4628E"/>
    <w:rsid w:val="00B50444"/>
    <w:rsid w:val="00B5582A"/>
    <w:rsid w:val="00B62378"/>
    <w:rsid w:val="00B65EE2"/>
    <w:rsid w:val="00B672AE"/>
    <w:rsid w:val="00B73753"/>
    <w:rsid w:val="00B76E7D"/>
    <w:rsid w:val="00B859F6"/>
    <w:rsid w:val="00B87D29"/>
    <w:rsid w:val="00B9020F"/>
    <w:rsid w:val="00B923C3"/>
    <w:rsid w:val="00B93B5D"/>
    <w:rsid w:val="00B95C66"/>
    <w:rsid w:val="00B96B1A"/>
    <w:rsid w:val="00BA1AD9"/>
    <w:rsid w:val="00BA5212"/>
    <w:rsid w:val="00BA6857"/>
    <w:rsid w:val="00BB0A4D"/>
    <w:rsid w:val="00BC0998"/>
    <w:rsid w:val="00BC1968"/>
    <w:rsid w:val="00BC1FF2"/>
    <w:rsid w:val="00BC24F3"/>
    <w:rsid w:val="00BD2473"/>
    <w:rsid w:val="00BD3325"/>
    <w:rsid w:val="00BD5393"/>
    <w:rsid w:val="00BD6711"/>
    <w:rsid w:val="00BE3430"/>
    <w:rsid w:val="00BE45F5"/>
    <w:rsid w:val="00BE4A21"/>
    <w:rsid w:val="00BE6BBD"/>
    <w:rsid w:val="00BE79CC"/>
    <w:rsid w:val="00BF0E26"/>
    <w:rsid w:val="00BF2CC0"/>
    <w:rsid w:val="00BF7883"/>
    <w:rsid w:val="00C0242E"/>
    <w:rsid w:val="00C0332A"/>
    <w:rsid w:val="00C035E2"/>
    <w:rsid w:val="00C056CE"/>
    <w:rsid w:val="00C171C8"/>
    <w:rsid w:val="00C21F5B"/>
    <w:rsid w:val="00C32EF3"/>
    <w:rsid w:val="00C400B2"/>
    <w:rsid w:val="00C42963"/>
    <w:rsid w:val="00C43A1A"/>
    <w:rsid w:val="00C4614E"/>
    <w:rsid w:val="00C47B16"/>
    <w:rsid w:val="00C50C68"/>
    <w:rsid w:val="00C56863"/>
    <w:rsid w:val="00C56A27"/>
    <w:rsid w:val="00C57FC3"/>
    <w:rsid w:val="00C61564"/>
    <w:rsid w:val="00C61E3C"/>
    <w:rsid w:val="00C64FB2"/>
    <w:rsid w:val="00C67C68"/>
    <w:rsid w:val="00C71189"/>
    <w:rsid w:val="00C75386"/>
    <w:rsid w:val="00C761CC"/>
    <w:rsid w:val="00C772D6"/>
    <w:rsid w:val="00C80A8C"/>
    <w:rsid w:val="00C87B4A"/>
    <w:rsid w:val="00C900F9"/>
    <w:rsid w:val="00C93EB3"/>
    <w:rsid w:val="00C966E4"/>
    <w:rsid w:val="00C974F1"/>
    <w:rsid w:val="00CA26FC"/>
    <w:rsid w:val="00CA4859"/>
    <w:rsid w:val="00CA5737"/>
    <w:rsid w:val="00CA6278"/>
    <w:rsid w:val="00CA6FC8"/>
    <w:rsid w:val="00CA7B40"/>
    <w:rsid w:val="00CB3CA3"/>
    <w:rsid w:val="00CB4657"/>
    <w:rsid w:val="00CC22D7"/>
    <w:rsid w:val="00CC4111"/>
    <w:rsid w:val="00CC7B73"/>
    <w:rsid w:val="00CD29B9"/>
    <w:rsid w:val="00CE58B5"/>
    <w:rsid w:val="00CF35A9"/>
    <w:rsid w:val="00D004A0"/>
    <w:rsid w:val="00D0330D"/>
    <w:rsid w:val="00D071B5"/>
    <w:rsid w:val="00D12339"/>
    <w:rsid w:val="00D2452E"/>
    <w:rsid w:val="00D24B89"/>
    <w:rsid w:val="00D33D2A"/>
    <w:rsid w:val="00D35D0F"/>
    <w:rsid w:val="00D3638F"/>
    <w:rsid w:val="00D406E3"/>
    <w:rsid w:val="00D41051"/>
    <w:rsid w:val="00D46CE9"/>
    <w:rsid w:val="00D47DFD"/>
    <w:rsid w:val="00D5081B"/>
    <w:rsid w:val="00D56059"/>
    <w:rsid w:val="00D56C00"/>
    <w:rsid w:val="00D660DF"/>
    <w:rsid w:val="00D756AC"/>
    <w:rsid w:val="00D80260"/>
    <w:rsid w:val="00D8075D"/>
    <w:rsid w:val="00D80B40"/>
    <w:rsid w:val="00D86F3D"/>
    <w:rsid w:val="00D871F0"/>
    <w:rsid w:val="00D87AA8"/>
    <w:rsid w:val="00D90008"/>
    <w:rsid w:val="00D92060"/>
    <w:rsid w:val="00D93A4A"/>
    <w:rsid w:val="00D97D16"/>
    <w:rsid w:val="00DA16AD"/>
    <w:rsid w:val="00DA5F27"/>
    <w:rsid w:val="00DA65C0"/>
    <w:rsid w:val="00DA691F"/>
    <w:rsid w:val="00DB23F3"/>
    <w:rsid w:val="00DB60B0"/>
    <w:rsid w:val="00DC15B9"/>
    <w:rsid w:val="00DC32A0"/>
    <w:rsid w:val="00DD24C9"/>
    <w:rsid w:val="00DD31EF"/>
    <w:rsid w:val="00DD64FC"/>
    <w:rsid w:val="00DE0C09"/>
    <w:rsid w:val="00DE1D00"/>
    <w:rsid w:val="00DE2743"/>
    <w:rsid w:val="00DE3A61"/>
    <w:rsid w:val="00DE4713"/>
    <w:rsid w:val="00DE6739"/>
    <w:rsid w:val="00DE676A"/>
    <w:rsid w:val="00E05FA8"/>
    <w:rsid w:val="00E0738B"/>
    <w:rsid w:val="00E24638"/>
    <w:rsid w:val="00E255DA"/>
    <w:rsid w:val="00E30677"/>
    <w:rsid w:val="00E30978"/>
    <w:rsid w:val="00E34965"/>
    <w:rsid w:val="00E3543A"/>
    <w:rsid w:val="00E40B1F"/>
    <w:rsid w:val="00E44451"/>
    <w:rsid w:val="00E51C76"/>
    <w:rsid w:val="00E5405E"/>
    <w:rsid w:val="00E55079"/>
    <w:rsid w:val="00E56AD6"/>
    <w:rsid w:val="00E670B6"/>
    <w:rsid w:val="00E70A9B"/>
    <w:rsid w:val="00E728BF"/>
    <w:rsid w:val="00E74C55"/>
    <w:rsid w:val="00EB39E3"/>
    <w:rsid w:val="00EB4834"/>
    <w:rsid w:val="00EB560A"/>
    <w:rsid w:val="00EC5041"/>
    <w:rsid w:val="00EC5471"/>
    <w:rsid w:val="00EC5584"/>
    <w:rsid w:val="00EC71B3"/>
    <w:rsid w:val="00ED0F8B"/>
    <w:rsid w:val="00ED2304"/>
    <w:rsid w:val="00ED432C"/>
    <w:rsid w:val="00EE632D"/>
    <w:rsid w:val="00EE66C9"/>
    <w:rsid w:val="00EF2FD3"/>
    <w:rsid w:val="00EF485F"/>
    <w:rsid w:val="00EF5D0D"/>
    <w:rsid w:val="00EF7253"/>
    <w:rsid w:val="00EF7A23"/>
    <w:rsid w:val="00F014F8"/>
    <w:rsid w:val="00F071D7"/>
    <w:rsid w:val="00F0743A"/>
    <w:rsid w:val="00F12744"/>
    <w:rsid w:val="00F15601"/>
    <w:rsid w:val="00F16C5A"/>
    <w:rsid w:val="00F22B62"/>
    <w:rsid w:val="00F30D4A"/>
    <w:rsid w:val="00F37541"/>
    <w:rsid w:val="00F40A20"/>
    <w:rsid w:val="00F455DE"/>
    <w:rsid w:val="00F50B6E"/>
    <w:rsid w:val="00F51873"/>
    <w:rsid w:val="00F56F92"/>
    <w:rsid w:val="00F704D0"/>
    <w:rsid w:val="00F714E9"/>
    <w:rsid w:val="00F73D8D"/>
    <w:rsid w:val="00F76E39"/>
    <w:rsid w:val="00F77C23"/>
    <w:rsid w:val="00F8101C"/>
    <w:rsid w:val="00F86F64"/>
    <w:rsid w:val="00F917D4"/>
    <w:rsid w:val="00F92F21"/>
    <w:rsid w:val="00F93A22"/>
    <w:rsid w:val="00F94B44"/>
    <w:rsid w:val="00FA1AEE"/>
    <w:rsid w:val="00FA37EE"/>
    <w:rsid w:val="00FA4A96"/>
    <w:rsid w:val="00FA5EC0"/>
    <w:rsid w:val="00FB0AA6"/>
    <w:rsid w:val="00FB5565"/>
    <w:rsid w:val="00FC4755"/>
    <w:rsid w:val="00FC5122"/>
    <w:rsid w:val="00FC6D39"/>
    <w:rsid w:val="00FD00A1"/>
    <w:rsid w:val="00FD081B"/>
    <w:rsid w:val="00FD72A1"/>
    <w:rsid w:val="00FD7540"/>
    <w:rsid w:val="00FE1408"/>
    <w:rsid w:val="00FF08FC"/>
    <w:rsid w:val="00FF2DAF"/>
    <w:rsid w:val="00FF465D"/>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AA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FR" w:eastAsia="fr-FR"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0AA"/>
  </w:style>
  <w:style w:type="paragraph" w:styleId="Titre1">
    <w:name w:val="heading 1"/>
    <w:basedOn w:val="Normal"/>
    <w:next w:val="Normal"/>
    <w:link w:val="Titre1Car"/>
    <w:uiPriority w:val="9"/>
    <w:qFormat/>
    <w:rsid w:val="00FF465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FF465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FF465D"/>
    <w:pPr>
      <w:pBdr>
        <w:top w:val="single" w:sz="6" w:space="2" w:color="4F81BD" w:themeColor="accent1"/>
      </w:pBdr>
      <w:spacing w:before="300" w:after="0"/>
      <w:outlineLvl w:val="2"/>
    </w:pPr>
    <w:rPr>
      <w:caps/>
      <w:color w:val="243F60" w:themeColor="accent1" w:themeShade="7F"/>
      <w:spacing w:val="15"/>
    </w:rPr>
  </w:style>
  <w:style w:type="paragraph" w:styleId="Titre4">
    <w:name w:val="heading 4"/>
    <w:basedOn w:val="Normal"/>
    <w:next w:val="Normal"/>
    <w:link w:val="Titre4Car"/>
    <w:uiPriority w:val="9"/>
    <w:unhideWhenUsed/>
    <w:qFormat/>
    <w:rsid w:val="00FF465D"/>
    <w:pPr>
      <w:pBdr>
        <w:top w:val="dotted" w:sz="6" w:space="2" w:color="4F81BD" w:themeColor="accent1"/>
      </w:pBdr>
      <w:spacing w:before="200" w:after="0"/>
      <w:outlineLvl w:val="3"/>
    </w:pPr>
    <w:rPr>
      <w:caps/>
      <w:color w:val="365F91" w:themeColor="accent1" w:themeShade="BF"/>
      <w:spacing w:val="10"/>
    </w:rPr>
  </w:style>
  <w:style w:type="paragraph" w:styleId="Titre5">
    <w:name w:val="heading 5"/>
    <w:basedOn w:val="Normal"/>
    <w:next w:val="Normal"/>
    <w:link w:val="Titre5Car"/>
    <w:uiPriority w:val="9"/>
    <w:unhideWhenUsed/>
    <w:qFormat/>
    <w:rsid w:val="00FF465D"/>
    <w:pPr>
      <w:pBdr>
        <w:bottom w:val="single" w:sz="6" w:space="1" w:color="4F81BD" w:themeColor="accent1"/>
      </w:pBdr>
      <w:spacing w:before="200" w:after="0"/>
      <w:outlineLvl w:val="4"/>
    </w:pPr>
    <w:rPr>
      <w:caps/>
      <w:color w:val="365F91" w:themeColor="accent1" w:themeShade="BF"/>
      <w:spacing w:val="10"/>
    </w:rPr>
  </w:style>
  <w:style w:type="paragraph" w:styleId="Titre6">
    <w:name w:val="heading 6"/>
    <w:basedOn w:val="Normal"/>
    <w:next w:val="Normal"/>
    <w:link w:val="Titre6Car"/>
    <w:uiPriority w:val="9"/>
    <w:unhideWhenUsed/>
    <w:qFormat/>
    <w:rsid w:val="00FF465D"/>
    <w:pPr>
      <w:pBdr>
        <w:bottom w:val="dotted" w:sz="6" w:space="1" w:color="4F81BD" w:themeColor="accent1"/>
      </w:pBdr>
      <w:spacing w:before="200" w:after="0"/>
      <w:outlineLvl w:val="5"/>
    </w:pPr>
    <w:rPr>
      <w:caps/>
      <w:color w:val="365F91" w:themeColor="accent1" w:themeShade="BF"/>
      <w:spacing w:val="10"/>
    </w:rPr>
  </w:style>
  <w:style w:type="paragraph" w:styleId="Titre7">
    <w:name w:val="heading 7"/>
    <w:basedOn w:val="Normal"/>
    <w:next w:val="Normal"/>
    <w:link w:val="Titre7Car"/>
    <w:uiPriority w:val="9"/>
    <w:semiHidden/>
    <w:unhideWhenUsed/>
    <w:qFormat/>
    <w:rsid w:val="00FF465D"/>
    <w:pPr>
      <w:spacing w:before="200" w:after="0"/>
      <w:outlineLvl w:val="6"/>
    </w:pPr>
    <w:rPr>
      <w:caps/>
      <w:color w:val="365F91" w:themeColor="accent1" w:themeShade="BF"/>
      <w:spacing w:val="10"/>
    </w:rPr>
  </w:style>
  <w:style w:type="paragraph" w:styleId="Titre8">
    <w:name w:val="heading 8"/>
    <w:basedOn w:val="Normal"/>
    <w:next w:val="Normal"/>
    <w:link w:val="Titre8Car"/>
    <w:uiPriority w:val="9"/>
    <w:semiHidden/>
    <w:unhideWhenUsed/>
    <w:qFormat/>
    <w:rsid w:val="00FF465D"/>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F465D"/>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styleId="Lienhypertexte">
    <w:name w:val="Hyperlink"/>
    <w:basedOn w:val="Policepardfaut"/>
    <w:uiPriority w:val="99"/>
    <w:unhideWhenUsed/>
    <w:rsid w:val="00DA16AD"/>
    <w:rPr>
      <w:color w:val="0000FF" w:themeColor="hyperlink"/>
      <w:u w:val="single"/>
    </w:rPr>
  </w:style>
  <w:style w:type="character" w:styleId="Mentionnonrsolue">
    <w:name w:val="Unresolved Mention"/>
    <w:basedOn w:val="Policepardfaut"/>
    <w:uiPriority w:val="99"/>
    <w:semiHidden/>
    <w:unhideWhenUsed/>
    <w:rsid w:val="00DA16AD"/>
    <w:rPr>
      <w:color w:val="605E5C"/>
      <w:shd w:val="clear" w:color="auto" w:fill="E1DFDD"/>
    </w:rPr>
  </w:style>
  <w:style w:type="character" w:customStyle="1" w:styleId="Titre1Car">
    <w:name w:val="Titre 1 Car"/>
    <w:basedOn w:val="Policepardfaut"/>
    <w:link w:val="Titre1"/>
    <w:uiPriority w:val="9"/>
    <w:rsid w:val="00FF465D"/>
    <w:rPr>
      <w:caps/>
      <w:color w:val="FFFFFF" w:themeColor="background1"/>
      <w:spacing w:val="15"/>
      <w:sz w:val="22"/>
      <w:szCs w:val="22"/>
      <w:shd w:val="clear" w:color="auto" w:fill="4F81BD" w:themeFill="accent1"/>
    </w:rPr>
  </w:style>
  <w:style w:type="character" w:customStyle="1" w:styleId="Titre2Car">
    <w:name w:val="Titre 2 Car"/>
    <w:basedOn w:val="Policepardfaut"/>
    <w:link w:val="Titre2"/>
    <w:uiPriority w:val="9"/>
    <w:rsid w:val="00FF465D"/>
    <w:rPr>
      <w:caps/>
      <w:spacing w:val="15"/>
      <w:shd w:val="clear" w:color="auto" w:fill="DBE5F1" w:themeFill="accent1" w:themeFillTint="33"/>
    </w:rPr>
  </w:style>
  <w:style w:type="character" w:customStyle="1" w:styleId="Titre3Car">
    <w:name w:val="Titre 3 Car"/>
    <w:basedOn w:val="Policepardfaut"/>
    <w:link w:val="Titre3"/>
    <w:uiPriority w:val="9"/>
    <w:rsid w:val="00FF465D"/>
    <w:rPr>
      <w:caps/>
      <w:color w:val="243F60" w:themeColor="accent1" w:themeShade="7F"/>
      <w:spacing w:val="15"/>
    </w:rPr>
  </w:style>
  <w:style w:type="character" w:customStyle="1" w:styleId="Titre4Car">
    <w:name w:val="Titre 4 Car"/>
    <w:basedOn w:val="Policepardfaut"/>
    <w:link w:val="Titre4"/>
    <w:uiPriority w:val="9"/>
    <w:rsid w:val="00FF465D"/>
    <w:rPr>
      <w:caps/>
      <w:color w:val="365F91" w:themeColor="accent1" w:themeShade="BF"/>
      <w:spacing w:val="10"/>
    </w:rPr>
  </w:style>
  <w:style w:type="character" w:customStyle="1" w:styleId="Titre5Car">
    <w:name w:val="Titre 5 Car"/>
    <w:basedOn w:val="Policepardfaut"/>
    <w:link w:val="Titre5"/>
    <w:uiPriority w:val="9"/>
    <w:rsid w:val="00FF465D"/>
    <w:rPr>
      <w:caps/>
      <w:color w:val="365F91" w:themeColor="accent1" w:themeShade="BF"/>
      <w:spacing w:val="10"/>
    </w:rPr>
  </w:style>
  <w:style w:type="character" w:customStyle="1" w:styleId="Titre6Car">
    <w:name w:val="Titre 6 Car"/>
    <w:basedOn w:val="Policepardfaut"/>
    <w:link w:val="Titre6"/>
    <w:uiPriority w:val="9"/>
    <w:rsid w:val="00FF465D"/>
    <w:rPr>
      <w:caps/>
      <w:color w:val="365F91" w:themeColor="accent1" w:themeShade="BF"/>
      <w:spacing w:val="10"/>
    </w:rPr>
  </w:style>
  <w:style w:type="character" w:customStyle="1" w:styleId="Titre7Car">
    <w:name w:val="Titre 7 Car"/>
    <w:basedOn w:val="Policepardfaut"/>
    <w:link w:val="Titre7"/>
    <w:uiPriority w:val="9"/>
    <w:semiHidden/>
    <w:rsid w:val="00FF465D"/>
    <w:rPr>
      <w:caps/>
      <w:color w:val="365F91" w:themeColor="accent1" w:themeShade="BF"/>
      <w:spacing w:val="10"/>
    </w:rPr>
  </w:style>
  <w:style w:type="character" w:customStyle="1" w:styleId="Titre8Car">
    <w:name w:val="Titre 8 Car"/>
    <w:basedOn w:val="Policepardfaut"/>
    <w:link w:val="Titre8"/>
    <w:uiPriority w:val="9"/>
    <w:semiHidden/>
    <w:rsid w:val="00FF465D"/>
    <w:rPr>
      <w:caps/>
      <w:spacing w:val="10"/>
      <w:sz w:val="18"/>
      <w:szCs w:val="18"/>
    </w:rPr>
  </w:style>
  <w:style w:type="character" w:customStyle="1" w:styleId="Titre9Car">
    <w:name w:val="Titre 9 Car"/>
    <w:basedOn w:val="Policepardfaut"/>
    <w:link w:val="Titre9"/>
    <w:uiPriority w:val="9"/>
    <w:semiHidden/>
    <w:rsid w:val="00FF465D"/>
    <w:rPr>
      <w:i/>
      <w:iCs/>
      <w:caps/>
      <w:spacing w:val="10"/>
      <w:sz w:val="18"/>
      <w:szCs w:val="18"/>
    </w:rPr>
  </w:style>
  <w:style w:type="paragraph" w:styleId="Lgende">
    <w:name w:val="caption"/>
    <w:basedOn w:val="Normal"/>
    <w:next w:val="Normal"/>
    <w:uiPriority w:val="35"/>
    <w:unhideWhenUsed/>
    <w:qFormat/>
    <w:rsid w:val="00FF465D"/>
    <w:rPr>
      <w:b/>
      <w:bCs/>
      <w:color w:val="365F91" w:themeColor="accent1" w:themeShade="BF"/>
      <w:sz w:val="16"/>
      <w:szCs w:val="16"/>
    </w:rPr>
  </w:style>
  <w:style w:type="paragraph" w:styleId="Titre">
    <w:name w:val="Title"/>
    <w:basedOn w:val="Normal"/>
    <w:next w:val="Normal"/>
    <w:link w:val="TitreCar"/>
    <w:uiPriority w:val="10"/>
    <w:qFormat/>
    <w:rsid w:val="00FF465D"/>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reCar">
    <w:name w:val="Titre Car"/>
    <w:basedOn w:val="Policepardfaut"/>
    <w:link w:val="Titre"/>
    <w:uiPriority w:val="10"/>
    <w:rsid w:val="00FF465D"/>
    <w:rPr>
      <w:rFonts w:asciiTheme="majorHAnsi" w:eastAsiaTheme="majorEastAsia" w:hAnsiTheme="majorHAnsi" w:cstheme="majorBidi"/>
      <w:caps/>
      <w:color w:val="4F81BD" w:themeColor="accent1"/>
      <w:spacing w:val="10"/>
      <w:sz w:val="52"/>
      <w:szCs w:val="52"/>
    </w:rPr>
  </w:style>
  <w:style w:type="paragraph" w:styleId="Sous-titre">
    <w:name w:val="Subtitle"/>
    <w:basedOn w:val="Normal"/>
    <w:next w:val="Normal"/>
    <w:link w:val="Sous-titreCar"/>
    <w:uiPriority w:val="11"/>
    <w:qFormat/>
    <w:rsid w:val="00FF465D"/>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FF465D"/>
    <w:rPr>
      <w:caps/>
      <w:color w:val="595959" w:themeColor="text1" w:themeTint="A6"/>
      <w:spacing w:val="10"/>
      <w:sz w:val="21"/>
      <w:szCs w:val="21"/>
    </w:rPr>
  </w:style>
  <w:style w:type="character" w:styleId="lev">
    <w:name w:val="Strong"/>
    <w:uiPriority w:val="22"/>
    <w:qFormat/>
    <w:rsid w:val="00FF465D"/>
    <w:rPr>
      <w:b/>
      <w:bCs/>
    </w:rPr>
  </w:style>
  <w:style w:type="character" w:styleId="Accentuation">
    <w:name w:val="Emphasis"/>
    <w:uiPriority w:val="20"/>
    <w:qFormat/>
    <w:rsid w:val="00FF465D"/>
    <w:rPr>
      <w:caps/>
      <w:color w:val="243F60" w:themeColor="accent1" w:themeShade="7F"/>
      <w:spacing w:val="5"/>
    </w:rPr>
  </w:style>
  <w:style w:type="paragraph" w:styleId="Sansinterligne">
    <w:name w:val="No Spacing"/>
    <w:uiPriority w:val="1"/>
    <w:qFormat/>
    <w:rsid w:val="00FF465D"/>
    <w:pPr>
      <w:spacing w:after="0" w:line="240" w:lineRule="auto"/>
    </w:pPr>
  </w:style>
  <w:style w:type="paragraph" w:styleId="Citation">
    <w:name w:val="Quote"/>
    <w:basedOn w:val="Normal"/>
    <w:next w:val="Normal"/>
    <w:link w:val="CitationCar"/>
    <w:uiPriority w:val="29"/>
    <w:qFormat/>
    <w:rsid w:val="00FF465D"/>
    <w:rPr>
      <w:i/>
      <w:iCs/>
      <w:sz w:val="24"/>
      <w:szCs w:val="24"/>
    </w:rPr>
  </w:style>
  <w:style w:type="character" w:customStyle="1" w:styleId="CitationCar">
    <w:name w:val="Citation Car"/>
    <w:basedOn w:val="Policepardfaut"/>
    <w:link w:val="Citation"/>
    <w:uiPriority w:val="29"/>
    <w:rsid w:val="00FF465D"/>
    <w:rPr>
      <w:i/>
      <w:iCs/>
      <w:sz w:val="24"/>
      <w:szCs w:val="24"/>
    </w:rPr>
  </w:style>
  <w:style w:type="paragraph" w:styleId="Citationintense">
    <w:name w:val="Intense Quote"/>
    <w:basedOn w:val="Normal"/>
    <w:next w:val="Normal"/>
    <w:link w:val="CitationintenseCar"/>
    <w:uiPriority w:val="30"/>
    <w:qFormat/>
    <w:rsid w:val="00FF465D"/>
    <w:pPr>
      <w:spacing w:before="240" w:after="240" w:line="240" w:lineRule="auto"/>
      <w:ind w:left="1080" w:right="1080"/>
      <w:jc w:val="center"/>
    </w:pPr>
    <w:rPr>
      <w:color w:val="4F81BD" w:themeColor="accent1"/>
      <w:sz w:val="24"/>
      <w:szCs w:val="24"/>
    </w:rPr>
  </w:style>
  <w:style w:type="character" w:customStyle="1" w:styleId="CitationintenseCar">
    <w:name w:val="Citation intense Car"/>
    <w:basedOn w:val="Policepardfaut"/>
    <w:link w:val="Citationintense"/>
    <w:uiPriority w:val="30"/>
    <w:rsid w:val="00FF465D"/>
    <w:rPr>
      <w:color w:val="4F81BD" w:themeColor="accent1"/>
      <w:sz w:val="24"/>
      <w:szCs w:val="24"/>
    </w:rPr>
  </w:style>
  <w:style w:type="character" w:styleId="Accentuationlgre">
    <w:name w:val="Subtle Emphasis"/>
    <w:uiPriority w:val="19"/>
    <w:qFormat/>
    <w:rsid w:val="00FF465D"/>
    <w:rPr>
      <w:i/>
      <w:iCs/>
      <w:color w:val="243F60" w:themeColor="accent1" w:themeShade="7F"/>
    </w:rPr>
  </w:style>
  <w:style w:type="character" w:styleId="Accentuationintense">
    <w:name w:val="Intense Emphasis"/>
    <w:uiPriority w:val="21"/>
    <w:qFormat/>
    <w:rsid w:val="00FF465D"/>
    <w:rPr>
      <w:b/>
      <w:bCs/>
      <w:caps/>
      <w:color w:val="243F60" w:themeColor="accent1" w:themeShade="7F"/>
      <w:spacing w:val="10"/>
    </w:rPr>
  </w:style>
  <w:style w:type="character" w:styleId="Rfrencelgre">
    <w:name w:val="Subtle Reference"/>
    <w:uiPriority w:val="31"/>
    <w:qFormat/>
    <w:rsid w:val="00FF465D"/>
    <w:rPr>
      <w:b/>
      <w:bCs/>
      <w:color w:val="4F81BD" w:themeColor="accent1"/>
    </w:rPr>
  </w:style>
  <w:style w:type="character" w:styleId="Rfrenceintense">
    <w:name w:val="Intense Reference"/>
    <w:uiPriority w:val="32"/>
    <w:qFormat/>
    <w:rsid w:val="00FF465D"/>
    <w:rPr>
      <w:b/>
      <w:bCs/>
      <w:i/>
      <w:iCs/>
      <w:caps/>
      <w:color w:val="4F81BD" w:themeColor="accent1"/>
    </w:rPr>
  </w:style>
  <w:style w:type="character" w:styleId="Titredulivre">
    <w:name w:val="Book Title"/>
    <w:uiPriority w:val="33"/>
    <w:qFormat/>
    <w:rsid w:val="00FF465D"/>
    <w:rPr>
      <w:b/>
      <w:bCs/>
      <w:i/>
      <w:iCs/>
      <w:spacing w:val="0"/>
    </w:rPr>
  </w:style>
  <w:style w:type="paragraph" w:styleId="En-ttedetabledesmatires">
    <w:name w:val="TOC Heading"/>
    <w:basedOn w:val="Titre1"/>
    <w:next w:val="Normal"/>
    <w:uiPriority w:val="39"/>
    <w:unhideWhenUsed/>
    <w:qFormat/>
    <w:rsid w:val="00FF465D"/>
    <w:pPr>
      <w:outlineLvl w:val="9"/>
    </w:pPr>
  </w:style>
  <w:style w:type="paragraph" w:styleId="TM2">
    <w:name w:val="toc 2"/>
    <w:basedOn w:val="Normal"/>
    <w:next w:val="Normal"/>
    <w:autoRedefine/>
    <w:uiPriority w:val="39"/>
    <w:unhideWhenUsed/>
    <w:rsid w:val="005E51C9"/>
    <w:pPr>
      <w:tabs>
        <w:tab w:val="right" w:leader="dot" w:pos="9063"/>
      </w:tabs>
      <w:spacing w:before="0" w:after="0"/>
      <w:ind w:left="200"/>
    </w:pPr>
    <w:rPr>
      <w:smallCaps/>
      <w:noProof/>
    </w:rPr>
  </w:style>
  <w:style w:type="paragraph" w:styleId="TM1">
    <w:name w:val="toc 1"/>
    <w:basedOn w:val="Normal"/>
    <w:next w:val="Normal"/>
    <w:autoRedefine/>
    <w:uiPriority w:val="39"/>
    <w:unhideWhenUsed/>
    <w:rsid w:val="002511DF"/>
    <w:pPr>
      <w:tabs>
        <w:tab w:val="right" w:leader="dot" w:pos="9063"/>
      </w:tabs>
      <w:spacing w:before="120" w:after="120"/>
    </w:pPr>
    <w:rPr>
      <w:b/>
      <w:bCs/>
      <w:caps/>
      <w:noProof/>
      <w:color w:val="4F81BD" w:themeColor="accent1"/>
    </w:rPr>
  </w:style>
  <w:style w:type="paragraph" w:styleId="TM3">
    <w:name w:val="toc 3"/>
    <w:basedOn w:val="Normal"/>
    <w:next w:val="Normal"/>
    <w:autoRedefine/>
    <w:uiPriority w:val="39"/>
    <w:unhideWhenUsed/>
    <w:rsid w:val="00313B43"/>
    <w:pPr>
      <w:spacing w:before="0" w:after="0"/>
      <w:ind w:left="400"/>
    </w:pPr>
    <w:rPr>
      <w:i/>
      <w:iCs/>
    </w:rPr>
  </w:style>
  <w:style w:type="paragraph" w:styleId="Paragraphedeliste">
    <w:name w:val="List Paragraph"/>
    <w:basedOn w:val="Normal"/>
    <w:uiPriority w:val="34"/>
    <w:qFormat/>
    <w:rsid w:val="00A17A37"/>
    <w:pPr>
      <w:ind w:left="720"/>
      <w:contextualSpacing/>
    </w:pPr>
  </w:style>
  <w:style w:type="character" w:customStyle="1" w:styleId="Textedelespacerserv">
    <w:name w:val="Texte de l’espace réservé"/>
    <w:basedOn w:val="Policepardfaut"/>
    <w:uiPriority w:val="99"/>
    <w:semiHidden/>
    <w:rsid w:val="003B3E17"/>
    <w:rPr>
      <w:color w:val="808080"/>
    </w:rPr>
  </w:style>
  <w:style w:type="paragraph" w:customStyle="1" w:styleId="entete">
    <w:name w:val="entete"/>
    <w:basedOn w:val="Titre1"/>
    <w:next w:val="Titre8"/>
    <w:link w:val="enteteCar"/>
    <w:qFormat/>
    <w:rsid w:val="00EB4834"/>
    <w:pPr>
      <w:jc w:val="center"/>
    </w:pPr>
  </w:style>
  <w:style w:type="character" w:customStyle="1" w:styleId="enteteCar">
    <w:name w:val="entete Car"/>
    <w:basedOn w:val="Titre1Car"/>
    <w:link w:val="entete"/>
    <w:rsid w:val="00EB4834"/>
    <w:rPr>
      <w:caps/>
      <w:color w:val="FFFFFF" w:themeColor="background1"/>
      <w:spacing w:val="15"/>
      <w:sz w:val="22"/>
      <w:szCs w:val="22"/>
      <w:shd w:val="clear" w:color="auto" w:fill="4F81BD" w:themeFill="accent1"/>
    </w:rPr>
  </w:style>
  <w:style w:type="character" w:styleId="Lienhypertextesuivivisit">
    <w:name w:val="FollowedHyperlink"/>
    <w:basedOn w:val="Policepardfaut"/>
    <w:uiPriority w:val="99"/>
    <w:semiHidden/>
    <w:unhideWhenUsed/>
    <w:rsid w:val="003124CF"/>
    <w:rPr>
      <w:color w:val="800080" w:themeColor="followedHyperlink"/>
      <w:u w:val="single"/>
    </w:rPr>
  </w:style>
  <w:style w:type="table" w:styleId="Grilledutableau">
    <w:name w:val="Table Grid"/>
    <w:basedOn w:val="TableauNormal"/>
    <w:uiPriority w:val="59"/>
    <w:rsid w:val="0056530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99"/>
    <w:rsid w:val="0056530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3">
    <w:name w:val="Plain Table 3"/>
    <w:basedOn w:val="TableauNormal"/>
    <w:uiPriority w:val="99"/>
    <w:rsid w:val="0056530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1Clair-Accentuation1">
    <w:name w:val="Grid Table 1 Light Accent 1"/>
    <w:basedOn w:val="TableauNormal"/>
    <w:uiPriority w:val="46"/>
    <w:rsid w:val="0056530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M4">
    <w:name w:val="toc 4"/>
    <w:basedOn w:val="Normal"/>
    <w:next w:val="Normal"/>
    <w:autoRedefine/>
    <w:uiPriority w:val="39"/>
    <w:unhideWhenUsed/>
    <w:rsid w:val="002511DF"/>
    <w:pPr>
      <w:spacing w:before="0" w:after="0"/>
      <w:ind w:left="600"/>
    </w:pPr>
    <w:rPr>
      <w:sz w:val="18"/>
      <w:szCs w:val="18"/>
    </w:rPr>
  </w:style>
  <w:style w:type="paragraph" w:styleId="TM5">
    <w:name w:val="toc 5"/>
    <w:basedOn w:val="Normal"/>
    <w:next w:val="Normal"/>
    <w:autoRedefine/>
    <w:uiPriority w:val="39"/>
    <w:unhideWhenUsed/>
    <w:rsid w:val="002511DF"/>
    <w:pPr>
      <w:spacing w:before="0" w:after="0"/>
      <w:ind w:left="800"/>
    </w:pPr>
    <w:rPr>
      <w:sz w:val="18"/>
      <w:szCs w:val="18"/>
    </w:rPr>
  </w:style>
  <w:style w:type="paragraph" w:styleId="TM6">
    <w:name w:val="toc 6"/>
    <w:basedOn w:val="Normal"/>
    <w:next w:val="Normal"/>
    <w:autoRedefine/>
    <w:uiPriority w:val="39"/>
    <w:unhideWhenUsed/>
    <w:rsid w:val="002511DF"/>
    <w:pPr>
      <w:spacing w:before="0" w:after="0"/>
      <w:ind w:left="1000"/>
    </w:pPr>
    <w:rPr>
      <w:sz w:val="18"/>
      <w:szCs w:val="18"/>
    </w:rPr>
  </w:style>
  <w:style w:type="paragraph" w:styleId="TM7">
    <w:name w:val="toc 7"/>
    <w:basedOn w:val="Normal"/>
    <w:next w:val="Normal"/>
    <w:autoRedefine/>
    <w:uiPriority w:val="39"/>
    <w:unhideWhenUsed/>
    <w:rsid w:val="002511DF"/>
    <w:pPr>
      <w:spacing w:before="0" w:after="0"/>
      <w:ind w:left="1200"/>
    </w:pPr>
    <w:rPr>
      <w:sz w:val="18"/>
      <w:szCs w:val="18"/>
    </w:rPr>
  </w:style>
  <w:style w:type="paragraph" w:styleId="TM8">
    <w:name w:val="toc 8"/>
    <w:basedOn w:val="Normal"/>
    <w:next w:val="Normal"/>
    <w:autoRedefine/>
    <w:uiPriority w:val="39"/>
    <w:unhideWhenUsed/>
    <w:rsid w:val="002511DF"/>
    <w:pPr>
      <w:spacing w:before="0" w:after="0"/>
      <w:ind w:left="1400"/>
    </w:pPr>
    <w:rPr>
      <w:sz w:val="18"/>
      <w:szCs w:val="18"/>
    </w:rPr>
  </w:style>
  <w:style w:type="paragraph" w:styleId="TM9">
    <w:name w:val="toc 9"/>
    <w:basedOn w:val="Normal"/>
    <w:next w:val="Normal"/>
    <w:autoRedefine/>
    <w:uiPriority w:val="39"/>
    <w:unhideWhenUsed/>
    <w:rsid w:val="002511DF"/>
    <w:pPr>
      <w:spacing w:before="0" w:after="0"/>
      <w:ind w:left="160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69346">
      <w:bodyDiv w:val="1"/>
      <w:marLeft w:val="0"/>
      <w:marRight w:val="0"/>
      <w:marTop w:val="0"/>
      <w:marBottom w:val="0"/>
      <w:divBdr>
        <w:top w:val="none" w:sz="0" w:space="0" w:color="auto"/>
        <w:left w:val="none" w:sz="0" w:space="0" w:color="auto"/>
        <w:bottom w:val="none" w:sz="0" w:space="0" w:color="auto"/>
        <w:right w:val="none" w:sz="0" w:space="0" w:color="auto"/>
      </w:divBdr>
    </w:div>
    <w:div w:id="227303710">
      <w:bodyDiv w:val="1"/>
      <w:marLeft w:val="0"/>
      <w:marRight w:val="0"/>
      <w:marTop w:val="0"/>
      <w:marBottom w:val="0"/>
      <w:divBdr>
        <w:top w:val="none" w:sz="0" w:space="0" w:color="auto"/>
        <w:left w:val="none" w:sz="0" w:space="0" w:color="auto"/>
        <w:bottom w:val="none" w:sz="0" w:space="0" w:color="auto"/>
        <w:right w:val="none" w:sz="0" w:space="0" w:color="auto"/>
      </w:divBdr>
    </w:div>
    <w:div w:id="253248813">
      <w:bodyDiv w:val="1"/>
      <w:marLeft w:val="0"/>
      <w:marRight w:val="0"/>
      <w:marTop w:val="0"/>
      <w:marBottom w:val="0"/>
      <w:divBdr>
        <w:top w:val="none" w:sz="0" w:space="0" w:color="auto"/>
        <w:left w:val="none" w:sz="0" w:space="0" w:color="auto"/>
        <w:bottom w:val="none" w:sz="0" w:space="0" w:color="auto"/>
        <w:right w:val="none" w:sz="0" w:space="0" w:color="auto"/>
      </w:divBdr>
    </w:div>
    <w:div w:id="650794970">
      <w:bodyDiv w:val="1"/>
      <w:marLeft w:val="0"/>
      <w:marRight w:val="0"/>
      <w:marTop w:val="0"/>
      <w:marBottom w:val="0"/>
      <w:divBdr>
        <w:top w:val="none" w:sz="0" w:space="0" w:color="auto"/>
        <w:left w:val="none" w:sz="0" w:space="0" w:color="auto"/>
        <w:bottom w:val="none" w:sz="0" w:space="0" w:color="auto"/>
        <w:right w:val="none" w:sz="0" w:space="0" w:color="auto"/>
      </w:divBdr>
    </w:div>
    <w:div w:id="658852737">
      <w:bodyDiv w:val="1"/>
      <w:marLeft w:val="0"/>
      <w:marRight w:val="0"/>
      <w:marTop w:val="0"/>
      <w:marBottom w:val="0"/>
      <w:divBdr>
        <w:top w:val="none" w:sz="0" w:space="0" w:color="auto"/>
        <w:left w:val="none" w:sz="0" w:space="0" w:color="auto"/>
        <w:bottom w:val="none" w:sz="0" w:space="0" w:color="auto"/>
        <w:right w:val="none" w:sz="0" w:space="0" w:color="auto"/>
      </w:divBdr>
    </w:div>
    <w:div w:id="964384830">
      <w:bodyDiv w:val="1"/>
      <w:marLeft w:val="0"/>
      <w:marRight w:val="0"/>
      <w:marTop w:val="0"/>
      <w:marBottom w:val="0"/>
      <w:divBdr>
        <w:top w:val="none" w:sz="0" w:space="0" w:color="auto"/>
        <w:left w:val="none" w:sz="0" w:space="0" w:color="auto"/>
        <w:bottom w:val="none" w:sz="0" w:space="0" w:color="auto"/>
        <w:right w:val="none" w:sz="0" w:space="0" w:color="auto"/>
      </w:divBdr>
    </w:div>
    <w:div w:id="1030184952">
      <w:bodyDiv w:val="1"/>
      <w:marLeft w:val="0"/>
      <w:marRight w:val="0"/>
      <w:marTop w:val="0"/>
      <w:marBottom w:val="0"/>
      <w:divBdr>
        <w:top w:val="none" w:sz="0" w:space="0" w:color="auto"/>
        <w:left w:val="none" w:sz="0" w:space="0" w:color="auto"/>
        <w:bottom w:val="none" w:sz="0" w:space="0" w:color="auto"/>
        <w:right w:val="none" w:sz="0" w:space="0" w:color="auto"/>
      </w:divBdr>
    </w:div>
    <w:div w:id="1036345593">
      <w:bodyDiv w:val="1"/>
      <w:marLeft w:val="0"/>
      <w:marRight w:val="0"/>
      <w:marTop w:val="0"/>
      <w:marBottom w:val="0"/>
      <w:divBdr>
        <w:top w:val="none" w:sz="0" w:space="0" w:color="auto"/>
        <w:left w:val="none" w:sz="0" w:space="0" w:color="auto"/>
        <w:bottom w:val="none" w:sz="0" w:space="0" w:color="auto"/>
        <w:right w:val="none" w:sz="0" w:space="0" w:color="auto"/>
      </w:divBdr>
    </w:div>
    <w:div w:id="1181237480">
      <w:bodyDiv w:val="1"/>
      <w:marLeft w:val="0"/>
      <w:marRight w:val="0"/>
      <w:marTop w:val="0"/>
      <w:marBottom w:val="0"/>
      <w:divBdr>
        <w:top w:val="none" w:sz="0" w:space="0" w:color="auto"/>
        <w:left w:val="none" w:sz="0" w:space="0" w:color="auto"/>
        <w:bottom w:val="none" w:sz="0" w:space="0" w:color="auto"/>
        <w:right w:val="none" w:sz="0" w:space="0" w:color="auto"/>
      </w:divBdr>
    </w:div>
    <w:div w:id="19201677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D\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AcquiredFrom xmlns="6d93d202-47fc-4405-873a-cab67cc5f1b2">Internal MS</AcquiredFrom>
    <IsSearchable xmlns="6d93d202-47fc-4405-873a-cab67cc5f1b2">false</IsSearchable>
    <EditorialStatus xmlns="6d93d202-47fc-4405-873a-cab67cc5f1b2">Complete</EditorialStatus>
    <OriginAsset xmlns="6d93d202-47fc-4405-873a-cab67cc5f1b2" xsi:nil="true"/>
    <ThumbnailAssetId xmlns="6d93d202-47fc-4405-873a-cab67cc5f1b2" xsi:nil="true"/>
    <TrustLevel xmlns="6d93d202-47fc-4405-873a-cab67cc5f1b2">1 Microsoft Managed Content</TrustLevel>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TPNamespace xmlns="6d93d202-47fc-4405-873a-cab67cc5f1b2" xsi:nil="true"/>
    <CampaignTagsTaxHTField0 xmlns="6d93d202-47fc-4405-873a-cab67cc5f1b2">
      <Terms xmlns="http://schemas.microsoft.com/office/infopath/2007/PartnerControls"/>
    </CampaignTagsTaxHTField0>
    <DirectSourceMarket xmlns="6d93d202-47fc-4405-873a-cab67cc5f1b2" xsi:nil="true"/>
    <LocLastLocAttemptVersionLookup xmlns="6d93d202-47fc-4405-873a-cab67cc5f1b2">249344</LocLastLocAttemptVersionLookup>
    <MachineTranslated xmlns="6d93d202-47fc-4405-873a-cab67cc5f1b2">false</MachineTranslated>
    <PlannedPubDate xmlns="6d93d202-47fc-4405-873a-cab67cc5f1b2" xsi:nil="true"/>
    <SubmitterId xmlns="6d93d202-47fc-4405-873a-cab67cc5f1b2" xsi:nil="true"/>
    <Downloads xmlns="6d93d202-47fc-4405-873a-cab67cc5f1b2">0</Downloads>
    <OriginalSourceMarket xmlns="6d93d202-47fc-4405-873a-cab67cc5f1b2" xsi:nil="true"/>
    <PublishTargets xmlns="6d93d202-47fc-4405-873a-cab67cc5f1b2">OfficeOnlineVNext</PublishTargets>
    <ArtSampleDocs xmlns="6d93d202-47fc-4405-873a-cab67cc5f1b2" xsi:nil="true"/>
    <ApprovalLog xmlns="6d93d202-47fc-4405-873a-cab67cc5f1b2" xsi:nil="true"/>
    <ApprovalStatus xmlns="6d93d202-47fc-4405-873a-cab67cc5f1b2">InProgress</ApprovalStatus>
    <TPComponent xmlns="6d93d202-47fc-4405-873a-cab67cc5f1b2" xsi:nil="true"/>
    <EditorialTags xmlns="6d93d202-47fc-4405-873a-cab67cc5f1b2" xsi:nil="true"/>
    <TPExecutable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TPAppVersion xmlns="6d93d202-47fc-4405-873a-cab67cc5f1b2" xsi:nil="true"/>
    <VoteCount xmlns="6d93d202-47fc-4405-873a-cab67cc5f1b2" xsi:nil="true"/>
    <APAuthor xmlns="6d93d202-47fc-4405-873a-cab67cc5f1b2">
      <UserInfo>
        <DisplayName/>
        <AccountId>1229</AccountId>
        <AccountType/>
      </UserInfo>
    </APAuthor>
    <TPCommandLine xmlns="6d93d202-47fc-4405-873a-cab67cc5f1b2" xsi:nil="true"/>
    <UACurrentWords xmlns="6d93d202-47fc-4405-873a-cab67cc5f1b2" xsi:nil="true"/>
    <AssetId xmlns="6d93d202-47fc-4405-873a-cab67cc5f1b2">TP104319191</AssetId>
    <Manager xmlns="6d93d202-47fc-4405-873a-cab67cc5f1b2" xsi:nil="true"/>
    <NumericId xmlns="6d93d202-47fc-4405-873a-cab67cc5f1b2" xsi:nil="true"/>
    <HandoffToMSDN xmlns="6d93d202-47fc-4405-873a-cab67cc5f1b2" xsi:nil="true"/>
    <Markets xmlns="6d93d202-47fc-4405-873a-cab67cc5f1b2"/>
    <UALocComments xmlns="6d93d202-47fc-4405-873a-cab67cc5f1b2" xsi:nil="true"/>
    <UALocRecommendation xmlns="6d93d202-47fc-4405-873a-cab67cc5f1b2">Localize</UALocRecommendation>
    <Component xmlns="64acb2c5-0a2b-4bda-bd34-58e36cbb80d2" xsi:nil="true"/>
    <AssetStart xmlns="6d93d202-47fc-4405-873a-cab67cc5f1b2">2014-05-01T08:44:17+00:00</AssetStart>
    <CrawlForDependencies xmlns="6d93d202-47fc-4405-873a-cab67cc5f1b2">false</CrawlForDependencies>
    <LastModifiedDateTime xmlns="6d93d202-47fc-4405-873a-cab67cc5f1b2" xsi:nil="true"/>
    <LocMarketGroupTiers2 xmlns="6d93d202-47fc-4405-873a-cab67cc5f1b2" xsi:nil="true"/>
    <PublishStatusLookup xmlns="6d93d202-47fc-4405-873a-cab67cc5f1b2">
      <Value>612320</Value>
    </PublishStatusLookup>
    <AverageRating xmlns="6d93d202-47fc-4405-873a-cab67cc5f1b2" xsi:nil="true"/>
    <CSXUpdate xmlns="6d93d202-47fc-4405-873a-cab67cc5f1b2">false</CSXUpdate>
    <UAProjectedTotalWords xmlns="6d93d202-47fc-4405-873a-cab67cc5f1b2" xsi:nil="true"/>
    <AssetExpire xmlns="6d93d202-47fc-4405-873a-cab67cc5f1b2">2029-01-01T00:00:00+00:00</AssetExpire>
    <AssetType xmlns="6d93d202-47fc-4405-873a-cab67cc5f1b2" xsi:nil="true"/>
    <IntlLangReviewDate xmlns="6d93d202-47fc-4405-873a-cab67cc5f1b2" xsi:nil="true"/>
    <TPFriendlyName xmlns="6d93d202-47fc-4405-873a-cab67cc5f1b2" xsi:nil="true"/>
    <IntlLangReview xmlns="6d93d202-47fc-4405-873a-cab67cc5f1b2">false</IntlLangReview>
    <OOCacheId xmlns="6d93d202-47fc-4405-873a-cab67cc5f1b2" xsi:nil="true"/>
    <PolicheckWords xmlns="6d93d202-47fc-4405-873a-cab67cc5f1b2" xsi:nil="true"/>
    <TemplateStatus xmlns="6d93d202-47fc-4405-873a-cab67cc5f1b2">Complete</TemplateStatus>
    <CSXSubmissionMarket xmlns="6d93d202-47fc-4405-873a-cab67cc5f1b2" xsi:nil="true"/>
    <BlockPublish xmlns="6d93d202-47fc-4405-873a-cab67cc5f1b2">false</BlockPublish>
    <FriendlyTitle xmlns="6d93d202-47fc-4405-873a-cab67cc5f1b2" xsi:nil="true"/>
    <TPLaunchHelpLinkType xmlns="6d93d202-47fc-4405-873a-cab67cc5f1b2">Template</TPLaunchHelpLinkType>
    <LocComments xmlns="6d93d202-47fc-4405-873a-cab67cc5f1b2" xsi:nil="true"/>
    <Providers xmlns="6d93d202-47fc-4405-873a-cab67cc5f1b2" xsi:nil="true"/>
    <SourceTitle xmlns="6d93d202-47fc-4405-873a-cab67cc5f1b2" xsi:nil="true"/>
    <TemplateTemplateType xmlns="6d93d202-47fc-4405-873a-cab67cc5f1b2">Word Document Template</TemplateTemplateType>
    <TimesCloned xmlns="6d93d202-47fc-4405-873a-cab67cc5f1b2" xsi:nil="true"/>
    <ClipArtFilename xmlns="6d93d202-47fc-4405-873a-cab67cc5f1b2" xsi:nil="true"/>
    <APDescription xmlns="6d93d202-47fc-4405-873a-cab67cc5f1b2">Utilisez ce modèle de page de garde "Business" pour mettre en valeur vos rapports professionnels de façon percutante et qualitative.</APDescription>
    <TaxCatchAll xmlns="6d93d202-47fc-4405-873a-cab67cc5f1b2"/>
    <TPApplication xmlns="6d93d202-47fc-4405-873a-cab67cc5f1b2" xsi:nil="true"/>
    <CSXHash xmlns="6d93d202-47fc-4405-873a-cab67cc5f1b2" xsi:nil="true"/>
    <PrimaryImageGen xmlns="6d93d202-47fc-4405-873a-cab67cc5f1b2">true</PrimaryImageGen>
    <ContentItem xmlns="6d93d202-47fc-4405-873a-cab67cc5f1b2" xsi:nil="true"/>
    <IsDeleted xmlns="6d93d202-47fc-4405-873a-cab67cc5f1b2">false</IsDeleted>
    <ShowIn xmlns="6d93d202-47fc-4405-873a-cab67cc5f1b2">Show everywhere</ShowIn>
    <BugNumber xmlns="6d93d202-47fc-4405-873a-cab67cc5f1b2" xsi:nil="true"/>
    <LegacyData xmlns="6d93d202-47fc-4405-873a-cab67cc5f1b2" xsi:nil="true"/>
    <TPLaunchHelpLink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OpenTemplate xmlns="6d93d202-47fc-4405-873a-cab67cc5f1b2">true</OpenTemplate>
    <Provider xmlns="6d93d202-47fc-4405-873a-cab67cc5f1b2" xsi:nil="true"/>
    <CSXSubmissionDate xmlns="6d93d202-47fc-4405-873a-cab67cc5f1b2" xsi:nil="true"/>
    <Description0 xmlns="64acb2c5-0a2b-4bda-bd34-58e36cbb80d2" xsi:nil="true"/>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utputCachingOn xmlns="6d93d202-47fc-4405-873a-cab67cc5f1b2">false</OutputCachingOn>
    <ParentAssetId xmlns="6d93d202-47fc-4405-873a-cab67cc5f1b2" xsi:nil="true"/>
  </documentManagement>
</p:properties>
</file>

<file path=customXml/itemProps1.xml><?xml version="1.0" encoding="utf-8"?>
<ds:datastoreItem xmlns:ds="http://schemas.openxmlformats.org/officeDocument/2006/customXml" ds:itemID="{7F40C45B-ED93-4F61-AA6F-729ED9638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F74C85FD-E6A2-4824-A501-F499458C7397}">
  <ds:schemaRefs>
    <ds:schemaRef ds:uri="http://schemas.openxmlformats.org/officeDocument/2006/bibliography"/>
  </ds:schemaRefs>
</ds:datastoreItem>
</file>

<file path=customXml/itemProps4.xml><?xml version="1.0" encoding="utf-8"?>
<ds:datastoreItem xmlns:ds="http://schemas.openxmlformats.org/officeDocument/2006/customXml" ds:itemID="{AF2C2748-23F5-44E5-8D9D-BE217C6CFB06}">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docProps/app.xml><?xml version="1.0" encoding="utf-8"?>
<Properties xmlns="http://schemas.openxmlformats.org/officeDocument/2006/extended-properties" xmlns:vt="http://schemas.openxmlformats.org/officeDocument/2006/docPropsVTypes">
  <Template>Page de garde Business pour rapport.dotx</Template>
  <TotalTime>0</TotalTime>
  <Pages>2</Pages>
  <Words>286</Words>
  <Characters>1578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2025-08-20T13:04:00Z</dcterms:created>
  <dcterms:modified xsi:type="dcterms:W3CDTF">2025-08-20T14:30:00Z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ies>
</file>